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EFD85" w14:textId="77777777" w:rsidR="001D0CD4" w:rsidRDefault="002F7A9A">
      <w:r>
        <w:t>Pseudocode</w:t>
      </w:r>
    </w:p>
    <w:p w14:paraId="0A80A5C5" w14:textId="77777777" w:rsidR="002F7A9A" w:rsidRDefault="002F7A9A"/>
    <w:p w14:paraId="046430DD" w14:textId="77777777" w:rsidR="002F7A9A" w:rsidRDefault="002F7A9A"/>
    <w:p w14:paraId="03C05291" w14:textId="1B37ED45" w:rsidR="002F7A9A" w:rsidRDefault="002F7A9A">
      <w:r>
        <w:t>enum dataState</w:t>
      </w:r>
      <w:r w:rsidR="00DB33F9">
        <w:t>:</w:t>
      </w:r>
    </w:p>
    <w:p w14:paraId="042C2845" w14:textId="4B962D82" w:rsidR="002F7A9A" w:rsidRDefault="002F7A9A">
      <w:r>
        <w:t xml:space="preserve">  </w:t>
      </w:r>
      <w:r w:rsidR="00DB33F9">
        <w:tab/>
      </w:r>
      <w:r>
        <w:t>presorted,</w:t>
      </w:r>
    </w:p>
    <w:p w14:paraId="2D119D42" w14:textId="5B5CB778" w:rsidR="002F7A9A" w:rsidRDefault="002F7A9A">
      <w:r>
        <w:t xml:space="preserve">  </w:t>
      </w:r>
      <w:r w:rsidR="00DB33F9">
        <w:tab/>
      </w:r>
      <w:r>
        <w:t>reversesorted,</w:t>
      </w:r>
    </w:p>
    <w:p w14:paraId="57DB6160" w14:textId="0EF753A8" w:rsidR="002F7A9A" w:rsidRDefault="002F7A9A">
      <w:r>
        <w:t xml:space="preserve">  </w:t>
      </w:r>
      <w:r w:rsidR="00DB33F9">
        <w:tab/>
      </w:r>
      <w:r>
        <w:t>random</w:t>
      </w:r>
    </w:p>
    <w:p w14:paraId="16337D50" w14:textId="77777777" w:rsidR="002F7A9A" w:rsidRDefault="002F7A9A"/>
    <w:p w14:paraId="54D8134F" w14:textId="3558A365" w:rsidR="002F7A9A" w:rsidRDefault="002F7A9A">
      <w:r>
        <w:t>struct record</w:t>
      </w:r>
      <w:r w:rsidR="00DB33F9">
        <w:t>:</w:t>
      </w:r>
    </w:p>
    <w:p w14:paraId="00699DE9" w14:textId="0C497295" w:rsidR="002F7A9A" w:rsidRDefault="002F7A9A">
      <w:r>
        <w:t xml:space="preserve"> </w:t>
      </w:r>
      <w:r w:rsidR="00DB33F9">
        <w:tab/>
      </w:r>
      <w:r>
        <w:t>size,</w:t>
      </w:r>
    </w:p>
    <w:p w14:paraId="6EDBAFCF" w14:textId="6A405D7A" w:rsidR="002F7A9A" w:rsidRDefault="002F7A9A">
      <w:r>
        <w:t xml:space="preserve">  </w:t>
      </w:r>
      <w:r w:rsidR="00DB33F9">
        <w:tab/>
      </w:r>
      <w:r>
        <w:t>state,</w:t>
      </w:r>
    </w:p>
    <w:p w14:paraId="4E50F5F8" w14:textId="229AA16E" w:rsidR="002F7A9A" w:rsidRDefault="002F7A9A" w:rsidP="007E48C8">
      <w:r>
        <w:t xml:space="preserve"> </w:t>
      </w:r>
      <w:r w:rsidR="00DB33F9">
        <w:tab/>
      </w:r>
      <w:r w:rsidR="007E48C8">
        <w:t>mergeTime</w:t>
      </w:r>
      <w:r>
        <w:t>,</w:t>
      </w:r>
      <w:r w:rsidR="007E48C8">
        <w:t xml:space="preserve"> bubbleTime, insertionTime</w:t>
      </w:r>
    </w:p>
    <w:p w14:paraId="12F919B1" w14:textId="77777777" w:rsidR="002F7A9A" w:rsidRDefault="002F7A9A"/>
    <w:p w14:paraId="2383695E" w14:textId="6526FE7C" w:rsidR="00DB33F9" w:rsidRDefault="00DB33F9">
      <w:r>
        <w:t>RunAlgs( size, dataState ):</w:t>
      </w:r>
    </w:p>
    <w:p w14:paraId="3F7F733E" w14:textId="77777777" w:rsidR="002F7A9A" w:rsidRDefault="002F7A9A" w:rsidP="002F7A9A">
      <w:pPr>
        <w:ind w:left="720"/>
      </w:pPr>
      <w:r>
        <w:t>GenerateData(B, size, dataState)</w:t>
      </w:r>
    </w:p>
    <w:p w14:paraId="1774D496" w14:textId="77777777" w:rsidR="002F7A9A" w:rsidRDefault="002F7A9A" w:rsidP="002F7A9A">
      <w:pPr>
        <w:ind w:left="720"/>
      </w:pPr>
      <w:r>
        <w:t>A=B</w:t>
      </w:r>
    </w:p>
    <w:p w14:paraId="780C47C5" w14:textId="77777777" w:rsidR="002F7A9A" w:rsidRDefault="002F7A9A" w:rsidP="002F7A9A">
      <w:pPr>
        <w:ind w:left="720"/>
      </w:pPr>
      <w:r>
        <w:t>startTime = currentTime()</w:t>
      </w:r>
    </w:p>
    <w:p w14:paraId="0A2A4323" w14:textId="77777777" w:rsidR="002F7A9A" w:rsidRDefault="002F7A9A" w:rsidP="002F7A9A">
      <w:pPr>
        <w:ind w:left="720"/>
      </w:pPr>
      <w:r>
        <w:t>mergesort(A, 0, size-1)  // we index from 0</w:t>
      </w:r>
    </w:p>
    <w:p w14:paraId="125E3EDB" w14:textId="77777777" w:rsidR="002F7A9A" w:rsidRDefault="002F7A9A" w:rsidP="002F7A9A">
      <w:pPr>
        <w:ind w:left="720"/>
      </w:pPr>
      <w:r>
        <w:t>mergesortTime = currentTime() – startTime</w:t>
      </w:r>
    </w:p>
    <w:p w14:paraId="449E0052" w14:textId="77777777" w:rsidR="002F7A9A" w:rsidRDefault="002F7A9A" w:rsidP="002F7A9A">
      <w:pPr>
        <w:ind w:left="720"/>
      </w:pPr>
      <w:r>
        <w:t>A=B</w:t>
      </w:r>
    </w:p>
    <w:p w14:paraId="7C7F1C6E" w14:textId="77777777" w:rsidR="002F7A9A" w:rsidRDefault="002F7A9A" w:rsidP="002F7A9A">
      <w:pPr>
        <w:ind w:left="720"/>
      </w:pPr>
      <w:r>
        <w:t>startTime = currentTime()</w:t>
      </w:r>
    </w:p>
    <w:p w14:paraId="3372B594" w14:textId="77777777" w:rsidR="002F7A9A" w:rsidRDefault="002F7A9A" w:rsidP="002F7A9A">
      <w:pPr>
        <w:ind w:left="720"/>
      </w:pPr>
      <w:r>
        <w:t>bubblesort(A, 0, size-1)  // we index from 0</w:t>
      </w:r>
    </w:p>
    <w:p w14:paraId="52ACADEE" w14:textId="77777777" w:rsidR="002F7A9A" w:rsidRDefault="002F7A9A" w:rsidP="002F7A9A">
      <w:pPr>
        <w:ind w:left="720"/>
      </w:pPr>
      <w:r>
        <w:t>bubblesortTime = currentTime() – startTime</w:t>
      </w:r>
    </w:p>
    <w:p w14:paraId="45996205" w14:textId="77777777" w:rsidR="002F7A9A" w:rsidRDefault="002F7A9A" w:rsidP="002F7A9A">
      <w:pPr>
        <w:ind w:left="720"/>
      </w:pPr>
      <w:r>
        <w:t>A=B</w:t>
      </w:r>
    </w:p>
    <w:p w14:paraId="28523C80" w14:textId="77777777" w:rsidR="002F7A9A" w:rsidRDefault="002F7A9A" w:rsidP="002F7A9A">
      <w:pPr>
        <w:ind w:left="720"/>
      </w:pPr>
      <w:r>
        <w:t>startTime = currentTime()</w:t>
      </w:r>
    </w:p>
    <w:p w14:paraId="75E7B671" w14:textId="77777777" w:rsidR="002F7A9A" w:rsidRDefault="002F7A9A" w:rsidP="002F7A9A">
      <w:pPr>
        <w:ind w:left="720"/>
      </w:pPr>
      <w:r>
        <w:t>insertionsort(A, 0, size-1)  // we index from 0</w:t>
      </w:r>
    </w:p>
    <w:p w14:paraId="554EF2E1" w14:textId="1B76B8BF" w:rsidR="002F7A9A" w:rsidRDefault="00DB33F9" w:rsidP="002F7A9A">
      <w:pPr>
        <w:ind w:left="720"/>
      </w:pPr>
      <w:r>
        <w:t>insertionsort</w:t>
      </w:r>
      <w:r w:rsidR="002F7A9A">
        <w:t>Time = currentTime() – startTime</w:t>
      </w:r>
    </w:p>
    <w:p w14:paraId="3BD36B5E" w14:textId="212FD008" w:rsidR="00DB33F9" w:rsidRDefault="00DB33F9" w:rsidP="00DB33F9">
      <w:pPr>
        <w:ind w:left="720"/>
      </w:pPr>
      <w:r>
        <w:t xml:space="preserve">return </w:t>
      </w:r>
      <w:r w:rsidR="007E48C8">
        <w:t>record</w:t>
      </w:r>
      <w:r w:rsidR="007E48C8">
        <w:t xml:space="preserve">( size, dataState, </w:t>
      </w:r>
      <w:r>
        <w:t>mergesortTime, bubblesortTime, insertionsortTime</w:t>
      </w:r>
      <w:r w:rsidR="007E48C8">
        <w:t xml:space="preserve"> </w:t>
      </w:r>
      <w:r>
        <w:t>)</w:t>
      </w:r>
    </w:p>
    <w:p w14:paraId="50C875E2" w14:textId="77777777" w:rsidR="002F7A9A" w:rsidRDefault="002F7A9A" w:rsidP="002F7A9A">
      <w:pPr>
        <w:ind w:left="720"/>
      </w:pPr>
    </w:p>
    <w:p w14:paraId="355F3844" w14:textId="77777777" w:rsidR="002F7A9A" w:rsidRDefault="002F7A9A"/>
    <w:p w14:paraId="20FE6864" w14:textId="77777777" w:rsidR="002F7A9A" w:rsidRDefault="002F7A9A"/>
    <w:p w14:paraId="1C78BCC0" w14:textId="02A39B9E" w:rsidR="00DB33F9" w:rsidRDefault="00DB33F9">
      <w:r>
        <w:t>main():</w:t>
      </w:r>
    </w:p>
    <w:p w14:paraId="113B5B13" w14:textId="673708DF" w:rsidR="00DB33F9" w:rsidRDefault="00DB33F9">
      <w:r>
        <w:tab/>
        <w:t>times = []</w:t>
      </w:r>
    </w:p>
    <w:p w14:paraId="1E15C96F" w14:textId="2C1982B9" w:rsidR="00DB33F9" w:rsidRDefault="00DB33F9" w:rsidP="00DB33F9">
      <w:r>
        <w:t xml:space="preserve">  </w:t>
      </w:r>
      <w:r>
        <w:tab/>
        <w:t>// lets test powers of sqrt(2)</w:t>
      </w:r>
      <w:r w:rsidR="00453728">
        <w:t>, by doing so we will see how powers of 2 affect mergesort</w:t>
      </w:r>
      <w:bookmarkStart w:id="0" w:name="_GoBack"/>
      <w:bookmarkEnd w:id="0"/>
    </w:p>
    <w:p w14:paraId="14071BC3" w14:textId="39BBEA1A" w:rsidR="00DB33F9" w:rsidRDefault="00DB33F9" w:rsidP="00DB33F9">
      <w:r>
        <w:tab/>
        <w:t xml:space="preserve">for( long k = 1; k &lt; </w:t>
      </w:r>
      <w:r w:rsidR="007E48C8">
        <w:t>MAX_EXPONENT</w:t>
      </w:r>
      <w:r>
        <w:t>; k++ ):</w:t>
      </w:r>
    </w:p>
    <w:p w14:paraId="2B9ABD8F" w14:textId="38C4EBAB" w:rsidR="00DB33F9" w:rsidRDefault="00DB33F9" w:rsidP="00DB33F9">
      <w:pPr>
        <w:ind w:firstLine="720"/>
      </w:pPr>
      <w:r>
        <w:tab/>
        <w:t>times.append( RunAlgs( floor(sqrt(2) ^ k), random ) )</w:t>
      </w:r>
    </w:p>
    <w:p w14:paraId="6FC0B0E6" w14:textId="424C78EE" w:rsidR="00DB33F9" w:rsidRDefault="00DB33F9">
      <w:r>
        <w:tab/>
      </w:r>
      <w:r>
        <w:tab/>
      </w:r>
      <w:r>
        <w:t xml:space="preserve">times.append( RunAlgs( floor(sqrt(2) ^ k), </w:t>
      </w:r>
      <w:r w:rsidR="007E48C8">
        <w:t>pre</w:t>
      </w:r>
      <w:r>
        <w:t>sorted</w:t>
      </w:r>
      <w:r>
        <w:t xml:space="preserve"> ) )</w:t>
      </w:r>
    </w:p>
    <w:p w14:paraId="793A706A" w14:textId="1FAB75BF" w:rsidR="00DB33F9" w:rsidRDefault="00DB33F9">
      <w:r>
        <w:t xml:space="preserve"> </w:t>
      </w:r>
      <w:r>
        <w:tab/>
      </w:r>
      <w:r>
        <w:tab/>
      </w:r>
      <w:r>
        <w:t xml:space="preserve">times.append( RunAlgs( floor(sqrt(2) ^ k), </w:t>
      </w:r>
      <w:r>
        <w:t>reversesorted</w:t>
      </w:r>
      <w:r>
        <w:t xml:space="preserve"> ) )</w:t>
      </w:r>
    </w:p>
    <w:p w14:paraId="5649F5D8" w14:textId="0FD0EE51" w:rsidR="00DB33F9" w:rsidRDefault="00DB33F9">
      <w:r>
        <w:tab/>
        <w:t>output_to_file( times )</w:t>
      </w:r>
    </w:p>
    <w:p w14:paraId="69C2704B" w14:textId="4EB0556A" w:rsidR="00DB33F9" w:rsidRDefault="00DB33F9">
      <w:r>
        <w:t xml:space="preserve">  </w:t>
      </w:r>
    </w:p>
    <w:p w14:paraId="635ADE63" w14:textId="5DC9B446" w:rsidR="00DB33F9" w:rsidRDefault="00DB33F9">
      <w:r>
        <w:t xml:space="preserve">  </w:t>
      </w:r>
    </w:p>
    <w:p w14:paraId="30126072" w14:textId="5995BB30" w:rsidR="00DB33F9" w:rsidRDefault="00DB33F9"/>
    <w:p w14:paraId="6279CE7B" w14:textId="77777777" w:rsidR="002F7A9A" w:rsidRDefault="002F7A9A"/>
    <w:sectPr w:rsidR="002F7A9A" w:rsidSect="0042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9A"/>
    <w:rsid w:val="001D0CD4"/>
    <w:rsid w:val="002F7A9A"/>
    <w:rsid w:val="00426B27"/>
    <w:rsid w:val="00453728"/>
    <w:rsid w:val="007E48C8"/>
    <w:rsid w:val="00DB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53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Winkelman, Tanner J. (S&amp;T-Student)</dc:creator>
  <cp:keywords/>
  <dc:description/>
  <cp:lastModifiedBy>Winkelman, Tanner J. (S&amp;T-Student)</cp:lastModifiedBy>
  <cp:revision>3</cp:revision>
  <dcterms:created xsi:type="dcterms:W3CDTF">2017-06-17T19:40:00Z</dcterms:created>
  <dcterms:modified xsi:type="dcterms:W3CDTF">2017-06-17T20:08:00Z</dcterms:modified>
</cp:coreProperties>
</file>