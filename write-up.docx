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27BA" w14:textId="5319AD30" w:rsidR="00EB2132" w:rsidRPr="00EB2132" w:rsidRDefault="00EB2132" w:rsidP="00EB2132">
      <w:pPr>
        <w:jc w:val="center"/>
        <w:rPr>
          <w:sz w:val="32"/>
        </w:rPr>
      </w:pPr>
      <w:r w:rsidRPr="00EB2132">
        <w:rPr>
          <w:sz w:val="32"/>
        </w:rPr>
        <w:t>Empirical Analysis of Sorting Algorithms</w:t>
      </w:r>
    </w:p>
    <w:p w14:paraId="55F8D996" w14:textId="77777777" w:rsidR="001509C7" w:rsidRPr="002B0C32" w:rsidRDefault="001D6CEB">
      <w:pPr>
        <w:rPr>
          <w:b/>
        </w:rPr>
      </w:pPr>
      <w:r w:rsidRPr="002B0C32">
        <w:rPr>
          <w:b/>
        </w:rPr>
        <w:t>Motivation:</w:t>
      </w:r>
    </w:p>
    <w:p w14:paraId="529EF7B2" w14:textId="27A9A494" w:rsidR="003E765B" w:rsidRDefault="001D6CEB" w:rsidP="003E765B">
      <w:pPr>
        <w:ind w:firstLine="720"/>
      </w:pPr>
      <w:r>
        <w:t>For many years it was believed that the fastest algorithm</w:t>
      </w:r>
      <w:r w:rsidR="002D79A9">
        <w:t xml:space="preserve"> to bring </w:t>
      </w:r>
      <w:r w:rsidR="00C078E9">
        <w:t>comparable</w:t>
      </w:r>
      <w:r w:rsidR="002D79A9">
        <w:t xml:space="preserve"> elements of an array into </w:t>
      </w:r>
      <w:r w:rsidR="00C078E9">
        <w:t>sorted</w:t>
      </w:r>
      <w:r w:rsidR="002D79A9">
        <w:t xml:space="preserve"> order</w:t>
      </w:r>
      <w:r>
        <w:t xml:space="preserve"> had asymp</w:t>
      </w:r>
      <w:r w:rsidR="006622A2">
        <w:t>totic growth proportional to</w:t>
      </w:r>
      <w:r>
        <w:t xml:space="preserve"> n</w:t>
      </w:r>
      <w:r>
        <w:rPr>
          <w:vertAlign w:val="superscript"/>
        </w:rPr>
        <w:t>2</w:t>
      </w:r>
      <w:r>
        <w:t xml:space="preserve">, where n is the size of the data to be sorted. </w:t>
      </w:r>
      <w:r w:rsidR="002D79A9">
        <w:t xml:space="preserve"> </w:t>
      </w:r>
      <w:r w:rsidR="0082069F">
        <w:t>However,</w:t>
      </w:r>
      <w:r w:rsidR="00613939">
        <w:t xml:space="preserve"> </w:t>
      </w:r>
      <w:r w:rsidR="00425E73">
        <w:t>sorting</w:t>
      </w:r>
      <w:r w:rsidR="00613939">
        <w:t xml:space="preserve"> algorithms </w:t>
      </w:r>
      <w:r w:rsidR="00425E73">
        <w:t xml:space="preserve">have been invented </w:t>
      </w:r>
      <w:r w:rsidR="00613939">
        <w:t>that have asymptotic growth proportional to n*log(n)</w:t>
      </w:r>
      <w:r w:rsidR="00A626BB">
        <w:t>, such as Merge sort and Quick sort</w:t>
      </w:r>
      <w:r w:rsidR="00613939">
        <w:t>.</w:t>
      </w:r>
      <w:r w:rsidR="00A626BB">
        <w:t xml:space="preserve">  </w:t>
      </w:r>
      <w:r w:rsidR="003E765B">
        <w:t>This</w:t>
      </w:r>
      <w:r w:rsidR="00A626BB">
        <w:t xml:space="preserve"> doesn’t mean that we should never use n</w:t>
      </w:r>
      <w:r w:rsidR="00A626BB">
        <w:rPr>
          <w:vertAlign w:val="superscript"/>
        </w:rPr>
        <w:t>2</w:t>
      </w:r>
      <w:r w:rsidR="00A626BB">
        <w:t xml:space="preserve"> </w:t>
      </w:r>
      <w:r w:rsidR="002D79A9">
        <w:t xml:space="preserve">sorting </w:t>
      </w:r>
      <w:r w:rsidR="00A626BB">
        <w:t>algorithms</w:t>
      </w:r>
      <w:r w:rsidR="002D79A9">
        <w:t xml:space="preserve">.  </w:t>
      </w:r>
      <w:r w:rsidR="00C759EC">
        <w:t xml:space="preserve">The simplicity of implementation of </w:t>
      </w:r>
      <w:r w:rsidR="00C759EC">
        <w:t>n</w:t>
      </w:r>
      <w:r w:rsidR="002B0C32">
        <w:rPr>
          <w:vertAlign w:val="superscript"/>
        </w:rPr>
        <w:t>2</w:t>
      </w:r>
      <w:r w:rsidR="002B0C32">
        <w:t xml:space="preserve"> algorithms is </w:t>
      </w:r>
      <w:r w:rsidR="00C759EC">
        <w:t>legitimate reason to use them in some cases.</w:t>
      </w:r>
      <w:r w:rsidR="002B0C32">
        <w:t xml:space="preserve">  Also, on sufficiently small data sizes, n</w:t>
      </w:r>
      <w:r w:rsidR="002B0C32">
        <w:rPr>
          <w:vertAlign w:val="superscript"/>
        </w:rPr>
        <w:t>2</w:t>
      </w:r>
      <w:r w:rsidR="002B0C32">
        <w:t xml:space="preserve"> algorithms are faster than n*log(n) algorithms.  </w:t>
      </w:r>
      <w:r w:rsidR="002D79A9">
        <w:t>We will see an example of how large the data must be for n*log(n) algorithms to be faster than n</w:t>
      </w:r>
      <w:r w:rsidR="002D79A9">
        <w:rPr>
          <w:vertAlign w:val="superscript"/>
        </w:rPr>
        <w:t>2</w:t>
      </w:r>
      <w:r w:rsidR="002D79A9">
        <w:t xml:space="preserve"> algorithms in this experiment.</w:t>
      </w:r>
      <w:r w:rsidR="000A20AB">
        <w:t xml:space="preserve">  Other than size, the state of the data determines which algorithm is optimal.  Each algorithm has a best case and a worst case input state, but the average case is the same for all algorithms that solve the same problem.  Some algorithms </w:t>
      </w:r>
      <w:r w:rsidR="00E01A8D">
        <w:t>will react to extreme cases more than others</w:t>
      </w:r>
      <w:r w:rsidR="000A20AB">
        <w:t xml:space="preserve">.  </w:t>
      </w:r>
      <w:r w:rsidR="00D20FAA">
        <w:t>For sorting algorithms, the average case is randomly generated data</w:t>
      </w:r>
      <w:r w:rsidR="000A20AB">
        <w:t xml:space="preserve">.  </w:t>
      </w:r>
      <w:r w:rsidR="00E33DB9">
        <w:t>In this experiment, we will gues</w:t>
      </w:r>
      <w:r w:rsidR="00124254">
        <w:t>s</w:t>
      </w:r>
      <w:r w:rsidR="00E33DB9">
        <w:t xml:space="preserve"> that the</w:t>
      </w:r>
      <w:r w:rsidR="000A20AB">
        <w:t xml:space="preserve"> best case is data that is already sorted</w:t>
      </w:r>
      <w:r w:rsidR="003E765B">
        <w:t xml:space="preserve"> (nondecreasing) and the worst case is data that is sorted in the reverse order (nonincreasing).  However, </w:t>
      </w:r>
      <w:r w:rsidR="0041638D">
        <w:t xml:space="preserve">we will see that </w:t>
      </w:r>
      <w:r w:rsidR="003E765B">
        <w:t xml:space="preserve">for some sorting algorithms </w:t>
      </w:r>
      <w:r w:rsidR="00463A12">
        <w:t>this guess is not correct.</w:t>
      </w:r>
    </w:p>
    <w:p w14:paraId="676CC3A5" w14:textId="77777777" w:rsidR="002B0C32" w:rsidRDefault="002B0C32" w:rsidP="003E765B">
      <w:pPr>
        <w:ind w:firstLine="720"/>
      </w:pPr>
    </w:p>
    <w:p w14:paraId="46C04222" w14:textId="3614197F" w:rsidR="001D6CEB" w:rsidRDefault="000A20AB" w:rsidP="003E765B">
      <w:pPr>
        <w:ind w:firstLine="720"/>
      </w:pPr>
      <w:r>
        <w:t xml:space="preserve">We </w:t>
      </w:r>
      <w:r w:rsidR="00613939">
        <w:t xml:space="preserve">will empirically </w:t>
      </w:r>
      <w:r w:rsidR="002E66A8">
        <w:t>compare the running time</w:t>
      </w:r>
      <w:r w:rsidR="00425E73">
        <w:t xml:space="preserve"> of</w:t>
      </w:r>
      <w:r w:rsidR="002E66A8">
        <w:t xml:space="preserve"> Timsort, Merge sort, </w:t>
      </w:r>
      <w:r w:rsidR="00613939">
        <w:t>Insertion sort</w:t>
      </w:r>
      <w:r w:rsidR="002E66A8">
        <w:t>,</w:t>
      </w:r>
      <w:r w:rsidR="00613939">
        <w:t xml:space="preserve"> and Bubble sort.</w:t>
      </w:r>
      <w:r w:rsidR="007275BD">
        <w:t xml:space="preserve">  We will count CPU cycle</w:t>
      </w:r>
      <w:r w:rsidR="002D79A9">
        <w:t>s between the beginning and end</w:t>
      </w:r>
      <w:r w:rsidR="007275BD">
        <w:t xml:space="preserve"> of each algorithm </w:t>
      </w:r>
      <w:r w:rsidR="002D79A9">
        <w:t xml:space="preserve">execution </w:t>
      </w:r>
      <w:r w:rsidR="007275BD">
        <w:t>for many different values of n a</w:t>
      </w:r>
      <w:r w:rsidR="003E765B">
        <w:t>nd compare the data on a graph.</w:t>
      </w:r>
      <w:r w:rsidR="0022242C">
        <w:t xml:space="preserve">  The graph will reveal how the algorithms perform compared to each other and how the algorithms react to special cases.</w:t>
      </w:r>
      <w:r w:rsidR="002E66A8">
        <w:t xml:space="preserve">  </w:t>
      </w:r>
      <w:r w:rsidR="006474E8">
        <w:t xml:space="preserve">CPU cycles are a close approximation to </w:t>
      </w:r>
      <w:r w:rsidR="007856D0">
        <w:t>the comparisons and assignments in the algorithms, since each comparison and assignment takes a number of CPU cycles.</w:t>
      </w:r>
      <w:r w:rsidR="006474E8">
        <w:t xml:space="preserve">  We won’t be able to tell</w:t>
      </w:r>
      <w:r w:rsidR="00EB2132">
        <w:t xml:space="preserve"> </w:t>
      </w:r>
      <w:r w:rsidR="006474E8">
        <w:t>how many CPU cycles each operation takes</w:t>
      </w:r>
      <w:r w:rsidR="006A0683">
        <w:t xml:space="preserve"> because this small number is </w:t>
      </w:r>
      <w:r w:rsidR="00F179B8">
        <w:t>offset by</w:t>
      </w:r>
      <w:r w:rsidR="006A0683">
        <w:t xml:space="preserve"> the number of CPU cycles it takes to measure CPU cycles</w:t>
      </w:r>
      <w:r w:rsidR="006474E8">
        <w:t xml:space="preserve">, </w:t>
      </w:r>
      <w:r w:rsidR="006A0683">
        <w:t>but we will get to see how many CPU cycles each algorithm takes.</w:t>
      </w:r>
      <w:r w:rsidR="00236ECD">
        <w:t xml:space="preserve"> </w:t>
      </w:r>
      <w:r w:rsidR="002B0C32">
        <w:t xml:space="preserve"> </w:t>
      </w:r>
      <w:r w:rsidR="008639A0">
        <w:t>CPU cycles are</w:t>
      </w:r>
      <w:r w:rsidR="007856D0">
        <w:t xml:space="preserve"> more relevant than the actual number</w:t>
      </w:r>
      <w:r w:rsidR="00A43C24">
        <w:t xml:space="preserve"> of comparisons and assignments</w:t>
      </w:r>
      <w:r w:rsidR="007856D0">
        <w:t xml:space="preserve"> since the whole purpose of algorithms is to run computers.</w:t>
      </w:r>
      <w:r w:rsidR="003E765B">
        <w:t xml:space="preserve">  </w:t>
      </w:r>
      <w:r w:rsidR="00B616F1">
        <w:t>In a world where data sizes are growing</w:t>
      </w:r>
      <w:r w:rsidR="006A0683">
        <w:t xml:space="preserve"> exponentially</w:t>
      </w:r>
      <w:r w:rsidR="0082069F">
        <w:t xml:space="preserve"> using the faster</w:t>
      </w:r>
      <w:r w:rsidR="00B616F1">
        <w:t xml:space="preserve"> algorithm is critical.</w:t>
      </w:r>
    </w:p>
    <w:p w14:paraId="53457F58" w14:textId="77777777" w:rsidR="00B616F1" w:rsidRDefault="00B616F1"/>
    <w:p w14:paraId="2C332CCF" w14:textId="4B888E67" w:rsidR="00B616F1" w:rsidRPr="002B0C32" w:rsidRDefault="00B616F1">
      <w:pPr>
        <w:rPr>
          <w:b/>
        </w:rPr>
      </w:pPr>
      <w:r w:rsidRPr="002B0C32">
        <w:rPr>
          <w:b/>
        </w:rPr>
        <w:t>Background:</w:t>
      </w:r>
    </w:p>
    <w:p w14:paraId="41D48CA5" w14:textId="306CBBBD" w:rsidR="006474E8" w:rsidRDefault="006474E8">
      <w:r>
        <w:t>All algorithms tested in this experiment use the fact that the elements are comparable to sort them.</w:t>
      </w:r>
      <w:r w:rsidR="00F400E5">
        <w:t xml:space="preserve">  </w:t>
      </w:r>
    </w:p>
    <w:p w14:paraId="529A71E6" w14:textId="77777777" w:rsidR="002B0C32" w:rsidRDefault="002B0C32"/>
    <w:p w14:paraId="337ABA37" w14:textId="3C22F674" w:rsidR="00B616F1" w:rsidRDefault="00B616F1" w:rsidP="006474E8">
      <w:pPr>
        <w:ind w:firstLine="720"/>
      </w:pPr>
      <w:r>
        <w:t>Merge sort is a sorting algorithm that merges</w:t>
      </w:r>
      <w:r w:rsidR="002D79A9">
        <w:t xml:space="preserve"> sorted</w:t>
      </w:r>
      <w:r>
        <w:t xml:space="preserve"> subarrays together until the entire array is sorted.  </w:t>
      </w:r>
      <w:r w:rsidR="009400E7">
        <w:t xml:space="preserve">Merge sort </w:t>
      </w:r>
      <w:r>
        <w:t xml:space="preserve">starts with subarrays of size 1, which are already sorted.  It merges </w:t>
      </w:r>
      <w:r w:rsidR="002B0C32">
        <w:t xml:space="preserve">pairs of </w:t>
      </w:r>
      <w:r>
        <w:t xml:space="preserve">sorted subarrays into larger sorted subarrays until it merges two sorted subarrays into the entire array.  </w:t>
      </w:r>
    </w:p>
    <w:p w14:paraId="0A10600C" w14:textId="77777777" w:rsidR="002B0C32" w:rsidRDefault="002B0C32" w:rsidP="006474E8">
      <w:pPr>
        <w:ind w:firstLine="720"/>
      </w:pPr>
    </w:p>
    <w:p w14:paraId="31415785" w14:textId="77777777" w:rsidR="002B0C32" w:rsidRDefault="00B616F1" w:rsidP="006474E8">
      <w:pPr>
        <w:ind w:firstLine="720"/>
      </w:pPr>
      <w:r>
        <w:t xml:space="preserve">Insertion sort inserts each element into a sorted array, starting with the left and moving right.  </w:t>
      </w:r>
      <w:r w:rsidR="009400E7">
        <w:t xml:space="preserve">Insertion sort </w:t>
      </w:r>
      <w:r>
        <w:t xml:space="preserve">uses a linear search </w:t>
      </w:r>
      <w:r w:rsidR="009400E7">
        <w:t>from the right to find the correct position at which to insert an element</w:t>
      </w:r>
      <w:r w:rsidR="00D20FAA">
        <w:t>,</w:t>
      </w:r>
      <w:r w:rsidR="009400E7">
        <w:t xml:space="preserve"> moving each element one space to the right in the array to make a space </w:t>
      </w:r>
      <w:r w:rsidR="00425E73">
        <w:t>for</w:t>
      </w:r>
      <w:r w:rsidR="009400E7">
        <w:t xml:space="preserve"> the element being inserted. </w:t>
      </w:r>
    </w:p>
    <w:p w14:paraId="298DE7DD" w14:textId="32C754C5" w:rsidR="003C47A3" w:rsidRDefault="009400E7" w:rsidP="006474E8">
      <w:pPr>
        <w:ind w:firstLine="720"/>
      </w:pPr>
      <w:r>
        <w:lastRenderedPageBreak/>
        <w:t xml:space="preserve"> </w:t>
      </w:r>
    </w:p>
    <w:p w14:paraId="3533EBA8" w14:textId="2E408E63" w:rsidR="002E66A8" w:rsidRDefault="002E66A8" w:rsidP="006474E8">
      <w:pPr>
        <w:ind w:firstLine="720"/>
      </w:pPr>
      <w:r>
        <w:t>Timsort is a hybrid of Merge sort and Insertion sort.  Timsort uses an optimized combination of Merge sort and Insertion sort to take</w:t>
      </w:r>
      <w:r w:rsidR="00C428E3">
        <w:t xml:space="preserve"> advantage of</w:t>
      </w:r>
      <w:r>
        <w:t xml:space="preserve"> Merge sort</w:t>
      </w:r>
      <w:r w:rsidR="00425E73">
        <w:t>’</w:t>
      </w:r>
      <w:r>
        <w:t xml:space="preserve">s low asymptotic complexity and Insertion sort’s low complexity on small problem sizes.  Timsort is recursive.  When called on a </w:t>
      </w:r>
      <w:r w:rsidR="00C428E3">
        <w:t>sufficiently small</w:t>
      </w:r>
      <w:r>
        <w:t xml:space="preserve"> problem size</w:t>
      </w:r>
      <w:r w:rsidR="00C428E3">
        <w:t>,</w:t>
      </w:r>
      <w:r>
        <w:t xml:space="preserve"> </w:t>
      </w:r>
      <w:r w:rsidR="00C428E3">
        <w:t>Timsort</w:t>
      </w:r>
      <w:r>
        <w:t xml:space="preserve"> uses Insertion sort.  When called on a problem size ab</w:t>
      </w:r>
      <w:r w:rsidR="00C428E3">
        <w:t>ove a certain threshold, Timsort begins by applying Insertion sort on sufficiently small subarrays, then merges sorted subarrays together until the entire array is sorted.</w:t>
      </w:r>
      <w:r w:rsidR="00526961">
        <w:t xml:space="preserve">  In this experiment Timsort’s threshold is set at 25.</w:t>
      </w:r>
    </w:p>
    <w:p w14:paraId="240BE009" w14:textId="77777777" w:rsidR="002B0C32" w:rsidRDefault="002B0C32" w:rsidP="006474E8">
      <w:pPr>
        <w:ind w:firstLine="720"/>
      </w:pPr>
    </w:p>
    <w:p w14:paraId="05773265" w14:textId="40D18B29" w:rsidR="009400E7" w:rsidRDefault="009400E7" w:rsidP="006474E8">
      <w:pPr>
        <w:ind w:firstLine="720"/>
      </w:pPr>
      <w:r>
        <w:t>Bubble sort traverses the array n times, swapping each pair of adjacent e</w:t>
      </w:r>
      <w:r w:rsidR="0049360C">
        <w:t xml:space="preserve">lements if they are in reverse </w:t>
      </w:r>
      <w:r>
        <w:t xml:space="preserve">order.  Each traversal </w:t>
      </w:r>
      <w:r w:rsidR="00D8404C">
        <w:t xml:space="preserve">adds </w:t>
      </w:r>
      <w:r w:rsidR="0041638D">
        <w:t>an element to the</w:t>
      </w:r>
      <w:r w:rsidR="008E6C25">
        <w:t xml:space="preserve"> sorted end of the array</w:t>
      </w:r>
      <w:r>
        <w:t>.</w:t>
      </w:r>
      <w:r w:rsidR="00552079">
        <w:t xml:space="preserve">  After n</w:t>
      </w:r>
      <w:r w:rsidR="00B958B6">
        <w:t>-1</w:t>
      </w:r>
      <w:r w:rsidR="00552079">
        <w:t xml:space="preserve"> traversals the entire array is</w:t>
      </w:r>
      <w:r w:rsidR="00B958B6">
        <w:t xml:space="preserve"> known to be</w:t>
      </w:r>
      <w:r w:rsidR="00552079">
        <w:t xml:space="preserve"> sorted.</w:t>
      </w:r>
      <w:r w:rsidR="0041638D">
        <w:t xml:space="preserve">  Some versions of Bubble sort terminate if they make a traversal with no swaps, but the version tested in this experiment does not.</w:t>
      </w:r>
    </w:p>
    <w:p w14:paraId="07C1A0E3" w14:textId="08F8208C" w:rsidR="003C47A3" w:rsidRDefault="003C47A3"/>
    <w:p w14:paraId="2842B94E" w14:textId="77777777" w:rsidR="003C47A3" w:rsidRDefault="003C47A3"/>
    <w:p w14:paraId="6098F115" w14:textId="77777777" w:rsidR="003C47A3" w:rsidRDefault="003C47A3"/>
    <w:p w14:paraId="43815BC5" w14:textId="77777777" w:rsidR="00C04F4E" w:rsidRPr="002B0C32" w:rsidRDefault="00C04F4E" w:rsidP="00C04F4E">
      <w:pPr>
        <w:rPr>
          <w:b/>
        </w:rPr>
      </w:pPr>
      <w:r w:rsidRPr="002B0C32">
        <w:rPr>
          <w:b/>
        </w:rPr>
        <w:t>Procedure:</w:t>
      </w:r>
    </w:p>
    <w:p w14:paraId="4CCA382D" w14:textId="16182458" w:rsidR="000E138F" w:rsidRDefault="00C04F4E" w:rsidP="000E138F">
      <w:pPr>
        <w:ind w:firstLine="720"/>
      </w:pPr>
      <w:r>
        <w:t>A program was written in the language C++.  The program empirically compared Insertion sort, Bubble sort, Merge sort</w:t>
      </w:r>
      <w:r w:rsidR="00B82302">
        <w:t>, and Timsort</w:t>
      </w:r>
      <w:r>
        <w:t xml:space="preserve">.  The program tested </w:t>
      </w:r>
      <w:r w:rsidR="00C112C2">
        <w:t>each algorithm</w:t>
      </w:r>
      <w:r>
        <w:t xml:space="preserve"> on data sizes that are the closest whole numbers to the powers of the square root of two (sqrt(2)). T</w:t>
      </w:r>
      <w:r w:rsidR="006474E8">
        <w:t>he intent of using powers of</w:t>
      </w:r>
      <w:r>
        <w:t xml:space="preserve"> sqrt(2) wa</w:t>
      </w:r>
      <w:r w:rsidR="00C112C2">
        <w:t>s to see if powers of 2 affect M</w:t>
      </w:r>
      <w:r>
        <w:t>erge sort</w:t>
      </w:r>
      <w:r w:rsidR="00C112C2">
        <w:t xml:space="preserve"> and Timsort</w:t>
      </w:r>
      <w:r>
        <w:t xml:space="preserve">.  Every other data size </w:t>
      </w:r>
      <w:r w:rsidR="00C112C2">
        <w:t>was</w:t>
      </w:r>
      <w:r>
        <w:t xml:space="preserve"> a power of two, so if Merge sort</w:t>
      </w:r>
      <w:r w:rsidR="00C112C2">
        <w:t xml:space="preserve"> or Timsort</w:t>
      </w:r>
      <w:r>
        <w:t xml:space="preserve"> </w:t>
      </w:r>
      <w:r w:rsidR="00C112C2">
        <w:t>was</w:t>
      </w:r>
      <w:r>
        <w:t xml:space="preserve"> significantly affected by powers of </w:t>
      </w:r>
      <w:r w:rsidR="00E33DB9">
        <w:t xml:space="preserve">2 it </w:t>
      </w:r>
      <w:r w:rsidR="00C112C2">
        <w:t>would</w:t>
      </w:r>
      <w:r w:rsidR="00E33DB9">
        <w:t xml:space="preserve"> show up in the graph.</w:t>
      </w:r>
      <w:r w:rsidR="00B319CB">
        <w:t xml:space="preserve">  The maximum data size the program is set to test is 10,000.  The highest number tested was 8192, which is the highest power of sqrt(2) less than or equal to 10,000.</w:t>
      </w:r>
      <w:r w:rsidR="00265E64">
        <w:t xml:space="preserve">  To make </w:t>
      </w:r>
      <w:r w:rsidR="00B319CB">
        <w:t>the tests</w:t>
      </w:r>
      <w:r w:rsidR="00265E64">
        <w:t xml:space="preserve"> </w:t>
      </w:r>
      <w:r w:rsidR="00D33AA8">
        <w:t>fairer</w:t>
      </w:r>
      <w:r w:rsidR="00265E64">
        <w:t xml:space="preserve">, the exact same data was used on all </w:t>
      </w:r>
      <w:r w:rsidR="00425E73">
        <w:t>four</w:t>
      </w:r>
      <w:r w:rsidR="00265E64">
        <w:t xml:space="preserve"> algorithms.</w:t>
      </w:r>
    </w:p>
    <w:p w14:paraId="769E8445" w14:textId="77777777" w:rsidR="002B0C32" w:rsidRDefault="002B0C32" w:rsidP="000E138F">
      <w:pPr>
        <w:ind w:firstLine="720"/>
      </w:pPr>
    </w:p>
    <w:p w14:paraId="2ACA4CE7" w14:textId="3CE07D12" w:rsidR="00C04F4E" w:rsidRDefault="00425E73" w:rsidP="000E138F">
      <w:pPr>
        <w:ind w:firstLine="720"/>
      </w:pPr>
      <w:r>
        <w:t>To e</w:t>
      </w:r>
      <w:r w:rsidR="000E138F">
        <w:t xml:space="preserve">nsure that the algorithms weren’t cheating, the program checked to see if the data was sorted after each execution of a sorting algorithm.  The program would display an error message and terminate if an algorithm failed to sort the data.  </w:t>
      </w:r>
      <w:r w:rsidR="00C04F4E">
        <w:t>The efficiency of each a</w:t>
      </w:r>
      <w:r w:rsidR="0075351B">
        <w:t>lgorithm was compared via the TSC</w:t>
      </w:r>
      <w:r w:rsidR="00C04F4E">
        <w:t xml:space="preserve"> CPU cycle counter.  </w:t>
      </w:r>
    </w:p>
    <w:p w14:paraId="3A454473" w14:textId="77777777" w:rsidR="002B0C32" w:rsidRDefault="002B0C32" w:rsidP="000E138F">
      <w:pPr>
        <w:ind w:firstLine="720"/>
      </w:pPr>
    </w:p>
    <w:p w14:paraId="4587DCCD" w14:textId="0C3351BF" w:rsidR="003C47A3" w:rsidRDefault="00C733FB">
      <w:r>
        <w:tab/>
        <w:t>The following pseudocode</w:t>
      </w:r>
      <w:r w:rsidR="00BD3E6E">
        <w:t xml:space="preserve"> </w:t>
      </w:r>
      <w:r w:rsidR="00A25753">
        <w:t>describes</w:t>
      </w:r>
      <w:r w:rsidR="00BD3E6E">
        <w:t xml:space="preserve"> </w:t>
      </w:r>
      <w:r>
        <w:t xml:space="preserve">the procedure of the code.  </w:t>
      </w:r>
    </w:p>
    <w:p w14:paraId="1E6F7D28" w14:textId="7F979E90" w:rsidR="00C04F4E" w:rsidRDefault="00C04F4E"/>
    <w:p w14:paraId="63B58E9E" w14:textId="77777777" w:rsidR="00C04F4E" w:rsidRDefault="00C04F4E"/>
    <w:p w14:paraId="472D4240" w14:textId="77777777" w:rsidR="00C04F4E" w:rsidRDefault="00C04F4E"/>
    <w:p w14:paraId="2E537EF2" w14:textId="77777777" w:rsidR="00C04F4E" w:rsidRDefault="00C04F4E"/>
    <w:p w14:paraId="5439E0C1" w14:textId="77777777" w:rsidR="00C04F4E" w:rsidRDefault="00C04F4E"/>
    <w:p w14:paraId="4B7039F5" w14:textId="4ACF190D" w:rsidR="00C04F4E" w:rsidRPr="0068450B" w:rsidRDefault="00C04F4E">
      <w:pPr>
        <w:rPr>
          <w:sz w:val="22"/>
        </w:rPr>
      </w:pPr>
    </w:p>
    <w:p w14:paraId="2B6C50C9" w14:textId="77777777" w:rsidR="00C04F4E" w:rsidRPr="0068450B" w:rsidRDefault="00C04F4E">
      <w:pPr>
        <w:rPr>
          <w:sz w:val="22"/>
        </w:rPr>
      </w:pPr>
    </w:p>
    <w:p w14:paraId="18CB35AA" w14:textId="215ECE00" w:rsidR="0068450B" w:rsidRPr="002B0C32" w:rsidRDefault="0068450B" w:rsidP="0068450B">
      <w:pPr>
        <w:rPr>
          <w:rFonts w:ascii="Menlo" w:hAnsi="Menlo" w:cs="Menlo"/>
          <w:b/>
          <w:sz w:val="18"/>
          <w:szCs w:val="20"/>
        </w:rPr>
      </w:pPr>
      <w:r w:rsidRPr="002B0C32">
        <w:rPr>
          <w:rFonts w:ascii="Menlo" w:hAnsi="Menlo" w:cs="Menlo"/>
          <w:b/>
          <w:sz w:val="18"/>
          <w:szCs w:val="20"/>
        </w:rPr>
        <w:t>Pseudocode</w:t>
      </w:r>
      <w:r w:rsidR="00B02DE3" w:rsidRPr="002B0C32">
        <w:rPr>
          <w:rFonts w:ascii="Menlo" w:hAnsi="Menlo" w:cs="Menlo"/>
          <w:b/>
          <w:sz w:val="18"/>
          <w:szCs w:val="20"/>
        </w:rPr>
        <w:t>:</w:t>
      </w:r>
    </w:p>
    <w:p w14:paraId="46D66E3C" w14:textId="77777777" w:rsidR="0068450B" w:rsidRPr="0068450B" w:rsidRDefault="0068450B" w:rsidP="0068450B">
      <w:pPr>
        <w:rPr>
          <w:rFonts w:ascii="Menlo" w:hAnsi="Menlo" w:cs="Menlo"/>
          <w:sz w:val="18"/>
          <w:szCs w:val="20"/>
        </w:rPr>
      </w:pPr>
    </w:p>
    <w:p w14:paraId="2B4FC578" w14:textId="77777777" w:rsidR="0068450B" w:rsidRPr="0068450B" w:rsidRDefault="0068450B" w:rsidP="0068450B">
      <w:pPr>
        <w:rPr>
          <w:rFonts w:ascii="Menlo" w:hAnsi="Menlo" w:cs="Menlo"/>
          <w:sz w:val="18"/>
          <w:szCs w:val="20"/>
        </w:rPr>
      </w:pPr>
    </w:p>
    <w:p w14:paraId="2E5765FC" w14:textId="3B53C48E" w:rsidR="0068450B" w:rsidRDefault="00FF798A" w:rsidP="0068450B">
      <w:pPr>
        <w:rPr>
          <w:rFonts w:ascii="Menlo" w:hAnsi="Menlo" w:cs="Menlo"/>
          <w:sz w:val="18"/>
          <w:szCs w:val="20"/>
        </w:rPr>
      </w:pPr>
      <w:r>
        <w:rPr>
          <w:rFonts w:ascii="Menlo" w:hAnsi="Menlo" w:cs="Menlo"/>
          <w:sz w:val="18"/>
          <w:szCs w:val="20"/>
        </w:rPr>
        <w:t>enumeration</w:t>
      </w:r>
      <w:r w:rsidR="0068450B" w:rsidRPr="0068450B">
        <w:rPr>
          <w:rFonts w:ascii="Menlo" w:hAnsi="Menlo" w:cs="Menlo"/>
          <w:sz w:val="18"/>
          <w:szCs w:val="20"/>
        </w:rPr>
        <w:t xml:space="preserve"> dataState:</w:t>
      </w:r>
    </w:p>
    <w:p w14:paraId="13893E7E" w14:textId="132F2F68" w:rsidR="009F37F8" w:rsidRPr="0068450B" w:rsidRDefault="009F37F8" w:rsidP="0068450B">
      <w:pPr>
        <w:rPr>
          <w:rFonts w:ascii="Menlo" w:hAnsi="Menlo" w:cs="Menlo"/>
          <w:sz w:val="18"/>
          <w:szCs w:val="20"/>
        </w:rPr>
      </w:pPr>
      <w:r>
        <w:rPr>
          <w:rFonts w:ascii="Menlo" w:hAnsi="Menlo" w:cs="Menlo"/>
          <w:sz w:val="18"/>
          <w:szCs w:val="20"/>
        </w:rPr>
        <w:tab/>
        <w:t>randomData,</w:t>
      </w:r>
    </w:p>
    <w:p w14:paraId="69F042C5"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presorted,</w:t>
      </w:r>
    </w:p>
    <w:p w14:paraId="52051C53" w14:textId="5B65DB84" w:rsidR="00C733FB" w:rsidRDefault="009F37F8" w:rsidP="0068450B">
      <w:pPr>
        <w:rPr>
          <w:rFonts w:ascii="Menlo" w:hAnsi="Menlo" w:cs="Menlo"/>
          <w:sz w:val="18"/>
          <w:szCs w:val="20"/>
        </w:rPr>
      </w:pPr>
      <w:r>
        <w:rPr>
          <w:rFonts w:ascii="Menlo" w:hAnsi="Menlo" w:cs="Menlo"/>
          <w:sz w:val="18"/>
          <w:szCs w:val="20"/>
        </w:rPr>
        <w:lastRenderedPageBreak/>
        <w:t xml:space="preserve">  </w:t>
      </w:r>
      <w:r>
        <w:rPr>
          <w:rFonts w:ascii="Menlo" w:hAnsi="Menlo" w:cs="Menlo"/>
          <w:sz w:val="18"/>
          <w:szCs w:val="20"/>
        </w:rPr>
        <w:tab/>
        <w:t>reversesorted</w:t>
      </w:r>
    </w:p>
    <w:p w14:paraId="6DA3337D" w14:textId="77777777" w:rsidR="00254BAC" w:rsidRPr="0068450B" w:rsidRDefault="00254BAC" w:rsidP="0068450B">
      <w:pPr>
        <w:rPr>
          <w:rFonts w:ascii="Menlo" w:hAnsi="Menlo" w:cs="Menlo"/>
          <w:sz w:val="18"/>
          <w:szCs w:val="20"/>
        </w:rPr>
      </w:pPr>
    </w:p>
    <w:p w14:paraId="65808C1A" w14:textId="77777777" w:rsidR="0068450B" w:rsidRPr="0068450B" w:rsidRDefault="0068450B" w:rsidP="0068450B">
      <w:pPr>
        <w:ind w:left="720"/>
        <w:rPr>
          <w:rFonts w:ascii="Menlo" w:hAnsi="Menlo" w:cs="Menlo"/>
          <w:sz w:val="18"/>
          <w:szCs w:val="20"/>
        </w:rPr>
      </w:pPr>
    </w:p>
    <w:p w14:paraId="0F8BBC55" w14:textId="77777777" w:rsidR="0068450B" w:rsidRPr="0068450B" w:rsidRDefault="0068450B" w:rsidP="0068450B">
      <w:pPr>
        <w:rPr>
          <w:rFonts w:ascii="Menlo" w:hAnsi="Menlo" w:cs="Menlo"/>
          <w:sz w:val="18"/>
          <w:szCs w:val="20"/>
        </w:rPr>
      </w:pPr>
    </w:p>
    <w:p w14:paraId="7EC4B82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w:t>
      </w:r>
    </w:p>
    <w:p w14:paraId="5BD9C7F9"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start</w:t>
      </w:r>
      <w:r w:rsidRPr="0068450B">
        <w:rPr>
          <w:rFonts w:ascii="Menlo" w:hAnsi="Menlo" w:cs="Menlo"/>
          <w:sz w:val="18"/>
          <w:szCs w:val="20"/>
        </w:rPr>
        <w:t xml:space="preserve"> is the index of the first element in the left division,</w:t>
      </w:r>
    </w:p>
    <w:p w14:paraId="4CD97598"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i/>
          <w:sz w:val="18"/>
          <w:szCs w:val="20"/>
        </w:rPr>
        <w:t>m</w:t>
      </w:r>
      <w:r w:rsidRPr="0068450B">
        <w:rPr>
          <w:rFonts w:ascii="Menlo" w:hAnsi="Menlo" w:cs="Menlo"/>
          <w:sz w:val="18"/>
          <w:szCs w:val="20"/>
        </w:rPr>
        <w:t xml:space="preserve"> is the index of the first element in the right division,</w:t>
      </w:r>
    </w:p>
    <w:p w14:paraId="4D8135C3"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and </w:t>
      </w:r>
      <w:r w:rsidRPr="0068450B">
        <w:rPr>
          <w:rFonts w:ascii="Menlo" w:hAnsi="Menlo" w:cs="Menlo"/>
          <w:i/>
          <w:sz w:val="18"/>
          <w:szCs w:val="20"/>
        </w:rPr>
        <w:t>end</w:t>
      </w:r>
      <w:r w:rsidRPr="0068450B">
        <w:rPr>
          <w:rFonts w:ascii="Menlo" w:hAnsi="Menlo" w:cs="Menlo"/>
          <w:sz w:val="18"/>
          <w:szCs w:val="20"/>
        </w:rPr>
        <w:t xml:space="preserve"> is the index of the last element in the right division.</w:t>
      </w:r>
    </w:p>
    <w:p w14:paraId="70F8691B" w14:textId="77777777" w:rsidR="0068450B" w:rsidRPr="0068450B" w:rsidRDefault="0068450B" w:rsidP="0068450B">
      <w:pPr>
        <w:rPr>
          <w:rFonts w:ascii="Menlo" w:hAnsi="Menlo" w:cs="Menlo"/>
          <w:sz w:val="18"/>
          <w:szCs w:val="20"/>
        </w:rPr>
      </w:pPr>
      <w:r w:rsidRPr="0068450B">
        <w:rPr>
          <w:rFonts w:ascii="Menlo" w:hAnsi="Menlo" w:cs="Menlo"/>
          <w:sz w:val="18"/>
          <w:szCs w:val="20"/>
        </w:rPr>
        <w:t>//   The left and right divisions must each be sorted.</w:t>
      </w:r>
    </w:p>
    <w:p w14:paraId="04E526E6"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The elements from </w:t>
      </w:r>
      <w:r w:rsidRPr="0068450B">
        <w:rPr>
          <w:rFonts w:ascii="Menlo" w:hAnsi="Menlo" w:cs="Menlo"/>
          <w:i/>
          <w:sz w:val="18"/>
          <w:szCs w:val="20"/>
        </w:rPr>
        <w:t>start</w:t>
      </w:r>
      <w:r w:rsidRPr="0068450B">
        <w:rPr>
          <w:rFonts w:ascii="Menlo" w:hAnsi="Menlo" w:cs="Menlo"/>
          <w:sz w:val="18"/>
          <w:szCs w:val="20"/>
        </w:rPr>
        <w:t xml:space="preserve"> to </w:t>
      </w:r>
      <w:r w:rsidRPr="0068450B">
        <w:rPr>
          <w:rFonts w:ascii="Menlo" w:hAnsi="Menlo" w:cs="Menlo"/>
          <w:i/>
          <w:sz w:val="18"/>
          <w:szCs w:val="20"/>
        </w:rPr>
        <w:t>end</w:t>
      </w:r>
      <w:r w:rsidRPr="0068450B">
        <w:rPr>
          <w:rFonts w:ascii="Menlo" w:hAnsi="Menlo" w:cs="Menlo"/>
          <w:sz w:val="18"/>
          <w:szCs w:val="20"/>
        </w:rPr>
        <w:t xml:space="preserve">, inclusive, are in </w:t>
      </w:r>
    </w:p>
    <w:p w14:paraId="66120338" w14:textId="77777777" w:rsidR="0068450B" w:rsidRPr="0068450B" w:rsidRDefault="0068450B" w:rsidP="0068450B">
      <w:pPr>
        <w:rPr>
          <w:rFonts w:ascii="Menlo" w:hAnsi="Menlo" w:cs="Menlo"/>
          <w:sz w:val="18"/>
          <w:szCs w:val="20"/>
        </w:rPr>
      </w:pPr>
      <w:r w:rsidRPr="0068450B">
        <w:rPr>
          <w:rFonts w:ascii="Menlo" w:hAnsi="Menlo" w:cs="Menlo"/>
          <w:sz w:val="18"/>
          <w:szCs w:val="20"/>
        </w:rPr>
        <w:t>//   increasing sorted order.</w:t>
      </w:r>
    </w:p>
    <w:p w14:paraId="5C1267FD" w14:textId="77777777" w:rsidR="0068450B" w:rsidRPr="0068450B" w:rsidRDefault="0068450B" w:rsidP="0068450B">
      <w:pPr>
        <w:rPr>
          <w:rFonts w:ascii="Menlo" w:hAnsi="Menlo" w:cs="Menlo"/>
          <w:sz w:val="18"/>
          <w:szCs w:val="20"/>
        </w:rPr>
      </w:pPr>
      <w:r w:rsidRPr="0068450B">
        <w:rPr>
          <w:rFonts w:ascii="Menlo" w:hAnsi="Menlo" w:cs="Menlo"/>
          <w:sz w:val="18"/>
          <w:szCs w:val="20"/>
        </w:rPr>
        <w:t>merge( A, start, m, end ):</w:t>
      </w:r>
    </w:p>
    <w:p w14:paraId="492C3D49" w14:textId="77777777" w:rsidR="0068450B" w:rsidRPr="0068450B" w:rsidRDefault="0068450B" w:rsidP="0068450B">
      <w:pPr>
        <w:rPr>
          <w:rFonts w:ascii="Menlo" w:hAnsi="Menlo" w:cs="Menlo"/>
          <w:sz w:val="18"/>
          <w:szCs w:val="20"/>
        </w:rPr>
      </w:pPr>
      <w:r w:rsidRPr="0068450B">
        <w:rPr>
          <w:rFonts w:ascii="Menlo" w:hAnsi="Menlo" w:cs="Menlo"/>
          <w:sz w:val="18"/>
          <w:szCs w:val="20"/>
        </w:rPr>
        <w:tab/>
        <w:t>size = end – start + 1</w:t>
      </w:r>
    </w:p>
    <w:p w14:paraId="7EAA30F2" w14:textId="77777777" w:rsidR="001B39C5" w:rsidRDefault="0068450B" w:rsidP="0068450B">
      <w:pPr>
        <w:rPr>
          <w:rFonts w:ascii="Menlo" w:hAnsi="Menlo" w:cs="Menlo"/>
          <w:sz w:val="18"/>
          <w:szCs w:val="20"/>
        </w:rPr>
      </w:pPr>
      <w:r w:rsidRPr="0068450B">
        <w:rPr>
          <w:rFonts w:ascii="Menlo" w:hAnsi="Menlo" w:cs="Menlo"/>
          <w:sz w:val="18"/>
          <w:szCs w:val="20"/>
        </w:rPr>
        <w:tab/>
        <w:t xml:space="preserve">// Loop Invariant: at each execution of the guard, </w:t>
      </w:r>
    </w:p>
    <w:p w14:paraId="4137F455" w14:textId="33080CB3" w:rsidR="0068450B" w:rsidRPr="0068450B" w:rsidRDefault="001B39C5" w:rsidP="001B39C5">
      <w:pPr>
        <w:ind w:firstLine="720"/>
        <w:rPr>
          <w:rFonts w:ascii="Menlo" w:hAnsi="Menlo" w:cs="Menlo"/>
          <w:sz w:val="18"/>
          <w:szCs w:val="20"/>
        </w:rPr>
      </w:pPr>
      <w:r>
        <w:rPr>
          <w:rFonts w:ascii="Menlo" w:hAnsi="Menlo" w:cs="Menlo"/>
          <w:sz w:val="18"/>
          <w:szCs w:val="20"/>
        </w:rPr>
        <w:t xml:space="preserve">//   </w:t>
      </w:r>
      <w:r w:rsidR="0068450B" w:rsidRPr="0068450B">
        <w:rPr>
          <w:rFonts w:ascii="Menlo" w:hAnsi="Menlo" w:cs="Menlo"/>
          <w:sz w:val="18"/>
          <w:szCs w:val="20"/>
        </w:rPr>
        <w:t>L[0…</w:t>
      </w:r>
      <w:r w:rsidR="00EF1B68">
        <w:rPr>
          <w:rFonts w:ascii="Menlo" w:hAnsi="Menlo" w:cs="Menlo"/>
          <w:sz w:val="18"/>
          <w:szCs w:val="20"/>
        </w:rPr>
        <w:t>(</w:t>
      </w:r>
      <w:r w:rsidR="0068450B" w:rsidRPr="0068450B">
        <w:rPr>
          <w:rFonts w:ascii="Menlo" w:hAnsi="Menlo" w:cs="Menlo"/>
          <w:sz w:val="18"/>
          <w:szCs w:val="20"/>
        </w:rPr>
        <w:t>k-start</w:t>
      </w:r>
      <w:r w:rsidR="00EF1B68">
        <w:rPr>
          <w:rFonts w:ascii="Menlo" w:hAnsi="Menlo" w:cs="Menlo"/>
          <w:sz w:val="18"/>
          <w:szCs w:val="20"/>
        </w:rPr>
        <w:t>-1)</w:t>
      </w:r>
      <w:r w:rsidR="0068450B" w:rsidRPr="0068450B">
        <w:rPr>
          <w:rFonts w:ascii="Menlo" w:hAnsi="Menlo" w:cs="Menlo"/>
          <w:sz w:val="18"/>
          <w:szCs w:val="20"/>
        </w:rPr>
        <w:t>] = A[start…</w:t>
      </w:r>
      <w:r w:rsidR="00EF1B68">
        <w:rPr>
          <w:rFonts w:ascii="Menlo" w:hAnsi="Menlo" w:cs="Menlo"/>
          <w:sz w:val="18"/>
          <w:szCs w:val="20"/>
        </w:rPr>
        <w:t>(</w:t>
      </w:r>
      <w:r w:rsidR="0068450B" w:rsidRPr="0068450B">
        <w:rPr>
          <w:rFonts w:ascii="Menlo" w:hAnsi="Menlo" w:cs="Menlo"/>
          <w:sz w:val="18"/>
          <w:szCs w:val="20"/>
        </w:rPr>
        <w:t>k</w:t>
      </w:r>
      <w:r w:rsidR="00EF1B68">
        <w:rPr>
          <w:rFonts w:ascii="Menlo" w:hAnsi="Menlo" w:cs="Menlo"/>
          <w:sz w:val="18"/>
          <w:szCs w:val="20"/>
        </w:rPr>
        <w:t>-1)</w:t>
      </w:r>
      <w:r w:rsidR="0068450B" w:rsidRPr="0068450B">
        <w:rPr>
          <w:rFonts w:ascii="Menlo" w:hAnsi="Menlo" w:cs="Menlo"/>
          <w:sz w:val="18"/>
          <w:szCs w:val="20"/>
        </w:rPr>
        <w:t>]</w:t>
      </w:r>
    </w:p>
    <w:p w14:paraId="1AA5406A" w14:textId="50618C41" w:rsidR="0068450B" w:rsidRPr="0068450B" w:rsidRDefault="0068450B" w:rsidP="0068450B">
      <w:pPr>
        <w:rPr>
          <w:rFonts w:ascii="Menlo" w:hAnsi="Menlo" w:cs="Menlo"/>
          <w:sz w:val="18"/>
          <w:szCs w:val="20"/>
        </w:rPr>
      </w:pPr>
      <w:r w:rsidRPr="0068450B">
        <w:rPr>
          <w:rFonts w:ascii="Menlo" w:hAnsi="Menlo" w:cs="Menlo"/>
          <w:sz w:val="18"/>
          <w:szCs w:val="20"/>
        </w:rPr>
        <w:tab/>
        <w:t>for k = start to k &lt; m</w:t>
      </w:r>
      <w:r w:rsidR="00D243ED">
        <w:rPr>
          <w:rFonts w:ascii="Menlo" w:hAnsi="Menlo" w:cs="Menlo"/>
          <w:sz w:val="18"/>
          <w:szCs w:val="20"/>
        </w:rPr>
        <w:t>:</w:t>
      </w:r>
    </w:p>
    <w:p w14:paraId="6218EF08" w14:textId="093295A5"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L[k - start] = A[k]</w:t>
      </w:r>
    </w:p>
    <w:p w14:paraId="7196F09A" w14:textId="77777777" w:rsidR="0068450B" w:rsidRPr="0068450B" w:rsidRDefault="0068450B" w:rsidP="0068450B">
      <w:pPr>
        <w:rPr>
          <w:rFonts w:ascii="Menlo" w:hAnsi="Menlo" w:cs="Menlo"/>
          <w:sz w:val="18"/>
          <w:szCs w:val="20"/>
        </w:rPr>
      </w:pPr>
      <w:r w:rsidRPr="0068450B">
        <w:rPr>
          <w:rFonts w:ascii="Menlo" w:hAnsi="Menlo" w:cs="Menlo"/>
          <w:sz w:val="18"/>
          <w:szCs w:val="20"/>
        </w:rPr>
        <w:tab/>
        <w:t>L[m – start] = ∞</w:t>
      </w:r>
    </w:p>
    <w:p w14:paraId="469936F6" w14:textId="77777777" w:rsidR="0068450B" w:rsidRPr="0068450B" w:rsidRDefault="0068450B" w:rsidP="0068450B">
      <w:pPr>
        <w:rPr>
          <w:rFonts w:ascii="Menlo" w:hAnsi="Menlo" w:cs="Menlo"/>
          <w:sz w:val="18"/>
          <w:szCs w:val="20"/>
        </w:rPr>
      </w:pPr>
      <w:r w:rsidRPr="0068450B">
        <w:rPr>
          <w:rFonts w:ascii="Menlo" w:hAnsi="Menlo" w:cs="Menlo"/>
          <w:sz w:val="18"/>
          <w:szCs w:val="20"/>
        </w:rPr>
        <w:tab/>
        <w:t>i = j = 0 // we are indexing from zero</w:t>
      </w:r>
    </w:p>
    <w:p w14:paraId="7EDE4E4F" w14:textId="6AA9A55A" w:rsidR="0068450B" w:rsidRPr="0068450B" w:rsidRDefault="0068450B" w:rsidP="0068450B">
      <w:pPr>
        <w:ind w:left="720"/>
        <w:rPr>
          <w:rFonts w:ascii="Menlo" w:hAnsi="Menlo" w:cs="Menlo"/>
          <w:sz w:val="18"/>
          <w:szCs w:val="20"/>
        </w:rPr>
      </w:pPr>
      <w:r w:rsidRPr="0068450B">
        <w:rPr>
          <w:rFonts w:ascii="Menlo" w:hAnsi="Menlo" w:cs="Menlo"/>
          <w:sz w:val="18"/>
          <w:szCs w:val="20"/>
        </w:rPr>
        <w:t>// Loop Invariant: at each execution of the guard, A[start…(start+k</w:t>
      </w:r>
      <w:r w:rsidR="00F32454">
        <w:rPr>
          <w:rFonts w:ascii="Menlo" w:hAnsi="Menlo" w:cs="Menlo"/>
          <w:sz w:val="18"/>
          <w:szCs w:val="20"/>
        </w:rPr>
        <w:t>-1</w:t>
      </w:r>
      <w:r w:rsidRPr="0068450B">
        <w:rPr>
          <w:rFonts w:ascii="Menlo" w:hAnsi="Menlo" w:cs="Menlo"/>
          <w:sz w:val="18"/>
          <w:szCs w:val="20"/>
        </w:rPr>
        <w:t>)]</w:t>
      </w:r>
    </w:p>
    <w:p w14:paraId="316F2FD3"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is sorted</w:t>
      </w:r>
    </w:p>
    <w:p w14:paraId="118A86B3" w14:textId="494E7074" w:rsidR="0068450B" w:rsidRPr="0068450B" w:rsidRDefault="0068450B" w:rsidP="0068450B">
      <w:pPr>
        <w:rPr>
          <w:rFonts w:ascii="Menlo" w:hAnsi="Menlo" w:cs="Menlo"/>
          <w:sz w:val="18"/>
          <w:szCs w:val="20"/>
        </w:rPr>
      </w:pPr>
      <w:r w:rsidRPr="0068450B">
        <w:rPr>
          <w:rFonts w:ascii="Menlo" w:hAnsi="Menlo" w:cs="Menlo"/>
          <w:sz w:val="18"/>
          <w:szCs w:val="20"/>
        </w:rPr>
        <w:tab/>
        <w:t>for k = 0 to k &lt; size</w:t>
      </w:r>
      <w:r w:rsidR="00D243ED">
        <w:rPr>
          <w:rFonts w:ascii="Menlo" w:hAnsi="Menlo" w:cs="Menlo"/>
          <w:sz w:val="18"/>
          <w:szCs w:val="20"/>
        </w:rPr>
        <w:t>:</w:t>
      </w:r>
    </w:p>
    <w:p w14:paraId="0A5E3ABA" w14:textId="613CFFFC"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if L[i] &lt; A[j + m] || j &gt; end – m</w:t>
      </w:r>
      <w:r w:rsidR="00D243ED">
        <w:rPr>
          <w:rFonts w:ascii="Menlo" w:hAnsi="Menlo" w:cs="Menlo"/>
          <w:sz w:val="18"/>
          <w:szCs w:val="20"/>
        </w:rPr>
        <w:t>:</w:t>
      </w:r>
    </w:p>
    <w:p w14:paraId="5BFF9FCD"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A[k + start] = L[i]</w:t>
      </w:r>
    </w:p>
    <w:p w14:paraId="78A25815"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i++</w:t>
      </w:r>
    </w:p>
    <w:p w14:paraId="071A0AF4" w14:textId="7C354B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else</w:t>
      </w:r>
      <w:r w:rsidR="00D243ED">
        <w:rPr>
          <w:rFonts w:ascii="Menlo" w:hAnsi="Menlo" w:cs="Menlo"/>
          <w:sz w:val="18"/>
          <w:szCs w:val="20"/>
        </w:rPr>
        <w:t>:</w:t>
      </w:r>
    </w:p>
    <w:p w14:paraId="0D22E6B8"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A[k + start] = A[j + m]</w:t>
      </w:r>
    </w:p>
    <w:p w14:paraId="22B4AF8E" w14:textId="239794C2" w:rsidR="0068450B" w:rsidRPr="0068450B" w:rsidRDefault="0068450B" w:rsidP="00D243ED">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t>j++</w:t>
      </w:r>
    </w:p>
    <w:p w14:paraId="3C2EFA24" w14:textId="77777777" w:rsidR="0068450B" w:rsidRDefault="0068450B" w:rsidP="0068450B">
      <w:pPr>
        <w:rPr>
          <w:rFonts w:ascii="Menlo" w:hAnsi="Menlo" w:cs="Menlo"/>
          <w:sz w:val="18"/>
          <w:szCs w:val="20"/>
        </w:rPr>
      </w:pPr>
    </w:p>
    <w:p w14:paraId="6031865D" w14:textId="77777777" w:rsidR="00254BAC" w:rsidRPr="0068450B" w:rsidRDefault="00254BAC" w:rsidP="0068450B">
      <w:pPr>
        <w:rPr>
          <w:rFonts w:ascii="Menlo" w:hAnsi="Menlo" w:cs="Menlo"/>
          <w:sz w:val="18"/>
          <w:szCs w:val="20"/>
        </w:rPr>
      </w:pPr>
    </w:p>
    <w:p w14:paraId="713F1E07" w14:textId="77777777" w:rsidR="0068450B" w:rsidRPr="0068450B" w:rsidRDefault="0068450B" w:rsidP="0068450B">
      <w:pPr>
        <w:rPr>
          <w:rFonts w:ascii="Menlo" w:hAnsi="Menlo" w:cs="Menlo"/>
          <w:sz w:val="18"/>
          <w:szCs w:val="20"/>
        </w:rPr>
      </w:pPr>
    </w:p>
    <w:p w14:paraId="3CD89D54"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5D1877C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0EB80C73"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45C2549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4B351E1E" w14:textId="77777777"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p>
    <w:p w14:paraId="4FD1543E"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Postcondition: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C99A53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31193F65" w14:textId="1E7626AD" w:rsidR="0068450B" w:rsidRPr="0068450B" w:rsidRDefault="0068450B" w:rsidP="0068450B">
      <w:pPr>
        <w:rPr>
          <w:rFonts w:ascii="Menlo" w:hAnsi="Menlo" w:cs="Menlo"/>
          <w:sz w:val="18"/>
          <w:szCs w:val="20"/>
        </w:rPr>
      </w:pPr>
      <w:r w:rsidRPr="0068450B">
        <w:rPr>
          <w:rFonts w:ascii="Menlo" w:hAnsi="Menlo" w:cs="Menlo"/>
          <w:sz w:val="18"/>
          <w:szCs w:val="20"/>
        </w:rPr>
        <w:t>mergesort( A, min, max )</w:t>
      </w:r>
      <w:r w:rsidR="00D243ED">
        <w:rPr>
          <w:rFonts w:ascii="Menlo" w:hAnsi="Menlo" w:cs="Menlo"/>
          <w:sz w:val="18"/>
          <w:szCs w:val="20"/>
        </w:rPr>
        <w:t>:</w:t>
      </w:r>
    </w:p>
    <w:p w14:paraId="30A1D198" w14:textId="35B6749E" w:rsidR="0068450B" w:rsidRPr="0068450B" w:rsidRDefault="0068450B" w:rsidP="0068450B">
      <w:pPr>
        <w:rPr>
          <w:rFonts w:ascii="Menlo" w:hAnsi="Menlo" w:cs="Menlo"/>
          <w:sz w:val="18"/>
          <w:szCs w:val="20"/>
        </w:rPr>
      </w:pPr>
      <w:r w:rsidRPr="0068450B">
        <w:rPr>
          <w:rFonts w:ascii="Menlo" w:hAnsi="Menlo" w:cs="Menlo"/>
          <w:sz w:val="18"/>
          <w:szCs w:val="20"/>
        </w:rPr>
        <w:tab/>
        <w:t>if max != min</w:t>
      </w:r>
      <w:r w:rsidR="00D243ED">
        <w:rPr>
          <w:rFonts w:ascii="Menlo" w:hAnsi="Menlo" w:cs="Menlo"/>
          <w:sz w:val="18"/>
          <w:szCs w:val="20"/>
        </w:rPr>
        <w:t>:</w:t>
      </w:r>
    </w:p>
    <w:p w14:paraId="4AF28E22"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center = floor( (max + min + 1) / 2 )</w:t>
      </w:r>
    </w:p>
    <w:p w14:paraId="564386FE"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mergesort( A, min, center – 1 )</w:t>
      </w:r>
    </w:p>
    <w:p w14:paraId="779E938A"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mergesort( A, center, max )</w:t>
      </w:r>
    </w:p>
    <w:p w14:paraId="0B27E527" w14:textId="22CEB052"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merge( A, min, center, max )</w:t>
      </w:r>
    </w:p>
    <w:p w14:paraId="148EC6C3" w14:textId="77777777" w:rsidR="0068450B" w:rsidRPr="0068450B" w:rsidRDefault="0068450B" w:rsidP="0068450B">
      <w:pPr>
        <w:rPr>
          <w:rFonts w:ascii="Menlo" w:hAnsi="Menlo" w:cs="Menlo"/>
          <w:sz w:val="18"/>
          <w:szCs w:val="20"/>
        </w:rPr>
      </w:pPr>
    </w:p>
    <w:p w14:paraId="111A3FB2" w14:textId="77777777" w:rsidR="0068450B" w:rsidRPr="0068450B" w:rsidRDefault="0068450B" w:rsidP="0068450B">
      <w:pPr>
        <w:rPr>
          <w:rFonts w:ascii="Menlo" w:hAnsi="Menlo" w:cs="Menlo"/>
          <w:sz w:val="18"/>
          <w:szCs w:val="20"/>
        </w:rPr>
      </w:pPr>
    </w:p>
    <w:p w14:paraId="370A3D4C" w14:textId="77777777" w:rsidR="0068450B" w:rsidRPr="0068450B" w:rsidRDefault="0068450B" w:rsidP="0068450B">
      <w:pPr>
        <w:rPr>
          <w:rFonts w:ascii="Menlo" w:hAnsi="Menlo" w:cs="Menlo"/>
          <w:sz w:val="18"/>
          <w:szCs w:val="20"/>
        </w:rPr>
      </w:pPr>
    </w:p>
    <w:p w14:paraId="0C81178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F712E0D"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44007A8B"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16A0DD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3CA11DA3" w14:textId="77777777"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p>
    <w:p w14:paraId="0BFAC2B8"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Postcondition: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2E0CD1C7"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A4525AB" w14:textId="33A4ACF6" w:rsidR="0068450B" w:rsidRPr="0068450B" w:rsidRDefault="0068450B" w:rsidP="0068450B">
      <w:pPr>
        <w:rPr>
          <w:rFonts w:ascii="Menlo" w:hAnsi="Menlo" w:cs="Menlo"/>
          <w:sz w:val="18"/>
          <w:szCs w:val="20"/>
        </w:rPr>
      </w:pPr>
      <w:r w:rsidRPr="0068450B">
        <w:rPr>
          <w:rFonts w:ascii="Menlo" w:hAnsi="Menlo" w:cs="Menlo"/>
          <w:sz w:val="18"/>
          <w:szCs w:val="20"/>
        </w:rPr>
        <w:t>insertionsort( A, min, max )</w:t>
      </w:r>
      <w:r w:rsidR="00D243ED">
        <w:rPr>
          <w:rFonts w:ascii="Menlo" w:hAnsi="Menlo" w:cs="Menlo"/>
          <w:sz w:val="18"/>
          <w:szCs w:val="20"/>
        </w:rPr>
        <w:t>:</w:t>
      </w:r>
    </w:p>
    <w:p w14:paraId="59C2FD2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 Loop Invariant: at each execution of the guard, A[min...(i-1)] is sorted</w:t>
      </w:r>
    </w:p>
    <w:p w14:paraId="2877319D" w14:textId="543EA95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for i = min + 1 to i &lt;= max</w:t>
      </w:r>
      <w:r w:rsidR="00C80A94">
        <w:rPr>
          <w:rFonts w:ascii="Menlo" w:hAnsi="Menlo" w:cs="Menlo"/>
          <w:sz w:val="18"/>
          <w:szCs w:val="20"/>
        </w:rPr>
        <w:t>:</w:t>
      </w:r>
    </w:p>
    <w:p w14:paraId="7FB7297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j = i</w:t>
      </w:r>
    </w:p>
    <w:p w14:paraId="30BE23A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w:t>
      </w:r>
    </w:p>
    <w:p w14:paraId="096B8A4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A[j] is the minimum element of A[j...i]</w:t>
      </w:r>
    </w:p>
    <w:p w14:paraId="7DA484E1" w14:textId="11A0789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while j &gt; min &amp;&amp; A[j] &lt; A[j-1]</w:t>
      </w:r>
      <w:r w:rsidR="00C80A94">
        <w:rPr>
          <w:rFonts w:ascii="Menlo" w:hAnsi="Menlo" w:cs="Menlo"/>
          <w:sz w:val="18"/>
          <w:szCs w:val="20"/>
        </w:rPr>
        <w:t>:</w:t>
      </w:r>
    </w:p>
    <w:p w14:paraId="2B8AA9B2" w14:textId="5AD8A32B" w:rsidR="0068450B" w:rsidRPr="0068450B" w:rsidRDefault="00D3236F" w:rsidP="0068450B">
      <w:pPr>
        <w:ind w:left="720" w:firstLine="720"/>
        <w:rPr>
          <w:rFonts w:ascii="Menlo" w:hAnsi="Menlo" w:cs="Menlo"/>
          <w:sz w:val="18"/>
          <w:szCs w:val="20"/>
        </w:rPr>
      </w:pPr>
      <w:r>
        <w:rPr>
          <w:rFonts w:ascii="Menlo" w:hAnsi="Menlo" w:cs="Menlo"/>
          <w:sz w:val="18"/>
          <w:szCs w:val="20"/>
        </w:rPr>
        <w:lastRenderedPageBreak/>
        <w:tab/>
      </w:r>
      <w:r w:rsidR="008D1A9E">
        <w:rPr>
          <w:rFonts w:ascii="Menlo" w:hAnsi="Menlo" w:cs="Menlo"/>
          <w:sz w:val="18"/>
          <w:szCs w:val="20"/>
        </w:rPr>
        <w:t>swap</w:t>
      </w:r>
      <w:r w:rsidR="0068450B" w:rsidRPr="0068450B">
        <w:rPr>
          <w:rFonts w:ascii="Menlo" w:hAnsi="Menlo" w:cs="Menlo"/>
          <w:sz w:val="18"/>
          <w:szCs w:val="20"/>
        </w:rPr>
        <w:t>( A[j-1], A[j] )</w:t>
      </w:r>
    </w:p>
    <w:p w14:paraId="7837F13F" w14:textId="09B085E5" w:rsidR="0068450B" w:rsidRPr="0068450B" w:rsidRDefault="00D3236F" w:rsidP="00C80A94">
      <w:pPr>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r>
        <w:rPr>
          <w:rFonts w:ascii="Menlo" w:hAnsi="Menlo" w:cs="Menlo"/>
          <w:sz w:val="18"/>
          <w:szCs w:val="20"/>
        </w:rPr>
        <w:tab/>
      </w:r>
      <w:r w:rsidR="0068450B" w:rsidRPr="0068450B">
        <w:rPr>
          <w:rFonts w:ascii="Menlo" w:hAnsi="Menlo" w:cs="Menlo"/>
          <w:sz w:val="18"/>
          <w:szCs w:val="20"/>
        </w:rPr>
        <w:t>j--</w:t>
      </w:r>
    </w:p>
    <w:p w14:paraId="42CBC433" w14:textId="77777777" w:rsidR="0068450B" w:rsidRPr="0068450B" w:rsidRDefault="0068450B" w:rsidP="0068450B">
      <w:pPr>
        <w:rPr>
          <w:rFonts w:ascii="Menlo" w:hAnsi="Menlo" w:cs="Menlo"/>
          <w:sz w:val="18"/>
          <w:szCs w:val="20"/>
        </w:rPr>
      </w:pPr>
    </w:p>
    <w:p w14:paraId="1E32AB40" w14:textId="77777777" w:rsidR="0068450B" w:rsidRPr="0068450B" w:rsidRDefault="0068450B" w:rsidP="0068450B">
      <w:pPr>
        <w:rPr>
          <w:rFonts w:ascii="Menlo" w:hAnsi="Menlo" w:cs="Menlo"/>
          <w:sz w:val="18"/>
          <w:szCs w:val="20"/>
        </w:rPr>
      </w:pPr>
    </w:p>
    <w:p w14:paraId="18E07E1C" w14:textId="77777777" w:rsidR="0068450B" w:rsidRPr="0068450B" w:rsidRDefault="0068450B" w:rsidP="0068450B">
      <w:pPr>
        <w:rPr>
          <w:rFonts w:ascii="Menlo" w:hAnsi="Menlo" w:cs="Menlo"/>
          <w:sz w:val="18"/>
          <w:szCs w:val="20"/>
        </w:rPr>
      </w:pPr>
    </w:p>
    <w:p w14:paraId="187A55A1"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2833AEBF"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61C3A42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297CA8E2"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2E67BB99" w14:textId="77777777" w:rsidR="00AD4842" w:rsidRPr="00825AF7" w:rsidRDefault="00AD4842" w:rsidP="00AD4842">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Pr>
          <w:rFonts w:ascii="Menlo" w:hAnsi="Menlo" w:cs="Menlo"/>
          <w:sz w:val="18"/>
          <w:szCs w:val="20"/>
        </w:rPr>
        <w:t>+1</w:t>
      </w:r>
    </w:p>
    <w:p w14:paraId="5C9499B9"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Postcondition: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Pr>
          <w:rFonts w:ascii="Menlo" w:hAnsi="Menlo" w:cs="Menlo"/>
          <w:sz w:val="18"/>
          <w:szCs w:val="20"/>
        </w:rPr>
        <w:t>,</w:t>
      </w:r>
      <w:r w:rsidRPr="0068450B">
        <w:rPr>
          <w:rFonts w:ascii="Menlo" w:hAnsi="Menlo" w:cs="Menlo"/>
          <w:sz w:val="18"/>
          <w:szCs w:val="20"/>
        </w:rPr>
        <w:t xml:space="preserve"> </w:t>
      </w:r>
      <w:r>
        <w:rPr>
          <w:rFonts w:ascii="Menlo" w:hAnsi="Menlo" w:cs="Menlo"/>
          <w:sz w:val="18"/>
          <w:szCs w:val="20"/>
        </w:rPr>
        <w:t xml:space="preserve">inclusive, </w:t>
      </w:r>
      <w:r w:rsidRPr="0068450B">
        <w:rPr>
          <w:rFonts w:ascii="Menlo" w:hAnsi="Menlo" w:cs="Menlo"/>
          <w:sz w:val="18"/>
          <w:szCs w:val="20"/>
        </w:rPr>
        <w:t>are</w:t>
      </w:r>
    </w:p>
    <w:p w14:paraId="4BDA3070" w14:textId="77777777" w:rsidR="00AD4842" w:rsidRPr="0068450B" w:rsidRDefault="00AD4842" w:rsidP="00AD4842">
      <w:pPr>
        <w:rPr>
          <w:rFonts w:ascii="Menlo" w:hAnsi="Menlo" w:cs="Menlo"/>
          <w:sz w:val="18"/>
          <w:szCs w:val="20"/>
        </w:rPr>
      </w:pPr>
      <w:r w:rsidRPr="0068450B">
        <w:rPr>
          <w:rFonts w:ascii="Menlo" w:hAnsi="Menlo" w:cs="Menlo"/>
          <w:sz w:val="18"/>
          <w:szCs w:val="20"/>
        </w:rPr>
        <w:t xml:space="preserve">//   in </w:t>
      </w:r>
      <w:r>
        <w:rPr>
          <w:rFonts w:ascii="Menlo" w:hAnsi="Menlo" w:cs="Menlo"/>
          <w:sz w:val="18"/>
          <w:szCs w:val="20"/>
        </w:rPr>
        <w:t>sorted</w:t>
      </w:r>
      <w:r w:rsidRPr="0068450B">
        <w:rPr>
          <w:rFonts w:ascii="Menlo" w:hAnsi="Menlo" w:cs="Menlo"/>
          <w:sz w:val="18"/>
          <w:szCs w:val="20"/>
        </w:rPr>
        <w:t xml:space="preserve"> order.</w:t>
      </w:r>
    </w:p>
    <w:p w14:paraId="493C29C9" w14:textId="4F8C31DB" w:rsidR="0068450B" w:rsidRPr="0068450B" w:rsidRDefault="0068450B" w:rsidP="0068450B">
      <w:pPr>
        <w:rPr>
          <w:rFonts w:ascii="Menlo" w:hAnsi="Menlo" w:cs="Menlo"/>
          <w:sz w:val="18"/>
          <w:szCs w:val="20"/>
        </w:rPr>
      </w:pPr>
      <w:r w:rsidRPr="0068450B">
        <w:rPr>
          <w:rFonts w:ascii="Menlo" w:hAnsi="Menlo" w:cs="Menlo"/>
          <w:sz w:val="18"/>
          <w:szCs w:val="20"/>
        </w:rPr>
        <w:t>bubblesort( A, min, max )</w:t>
      </w:r>
      <w:r w:rsidR="00D243ED">
        <w:rPr>
          <w:rFonts w:ascii="Menlo" w:hAnsi="Menlo" w:cs="Menlo"/>
          <w:sz w:val="18"/>
          <w:szCs w:val="20"/>
        </w:rPr>
        <w:t>:</w:t>
      </w:r>
    </w:p>
    <w:p w14:paraId="241BEEA6"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Loop Invariant: at each execution of the guard, the last i elements are</w:t>
      </w:r>
    </w:p>
    <w:p w14:paraId="5E9F0CA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the largest i elements in sorted order</w:t>
      </w:r>
    </w:p>
    <w:p w14:paraId="16B44A6B" w14:textId="5D1055F4" w:rsidR="0068450B" w:rsidRPr="0068450B" w:rsidRDefault="0068450B" w:rsidP="0068450B">
      <w:pPr>
        <w:ind w:firstLine="720"/>
        <w:rPr>
          <w:rFonts w:ascii="Menlo" w:hAnsi="Menlo" w:cs="Menlo"/>
          <w:sz w:val="18"/>
          <w:szCs w:val="20"/>
        </w:rPr>
      </w:pPr>
      <w:r w:rsidRPr="0068450B">
        <w:rPr>
          <w:rFonts w:ascii="Menlo" w:hAnsi="Menlo" w:cs="Menlo"/>
          <w:sz w:val="18"/>
          <w:szCs w:val="20"/>
        </w:rPr>
        <w:t>for i = 0 to i &lt; max - min + 1</w:t>
      </w:r>
      <w:r w:rsidR="00CB55BE">
        <w:rPr>
          <w:rFonts w:ascii="Menlo" w:hAnsi="Menlo" w:cs="Menlo"/>
          <w:sz w:val="18"/>
          <w:szCs w:val="20"/>
        </w:rPr>
        <w:t>:</w:t>
      </w:r>
    </w:p>
    <w:p w14:paraId="1D979AC1"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Loop Invariant: at each execution of the guard, the largest element</w:t>
      </w:r>
    </w:p>
    <w:p w14:paraId="5C189436" w14:textId="41BE4A7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of A[min...j] is A[j]</w:t>
      </w:r>
    </w:p>
    <w:p w14:paraId="35FABB00" w14:textId="44E9EC05"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 xml:space="preserve">for j = min to j &lt; max </w:t>
      </w:r>
      <w:r w:rsidR="00CB55BE">
        <w:rPr>
          <w:rFonts w:ascii="Menlo" w:hAnsi="Menlo" w:cs="Menlo"/>
          <w:sz w:val="18"/>
          <w:szCs w:val="20"/>
        </w:rPr>
        <w:t>–</w:t>
      </w:r>
      <w:r w:rsidRPr="0068450B">
        <w:rPr>
          <w:rFonts w:ascii="Menlo" w:hAnsi="Menlo" w:cs="Menlo"/>
          <w:sz w:val="18"/>
          <w:szCs w:val="20"/>
        </w:rPr>
        <w:t xml:space="preserve"> i</w:t>
      </w:r>
      <w:r w:rsidR="00CB55BE">
        <w:rPr>
          <w:rFonts w:ascii="Menlo" w:hAnsi="Menlo" w:cs="Menlo"/>
          <w:sz w:val="18"/>
          <w:szCs w:val="20"/>
        </w:rPr>
        <w:t>:</w:t>
      </w:r>
    </w:p>
    <w:p w14:paraId="6EE4D19A" w14:textId="3C3BF0FA" w:rsidR="0068450B" w:rsidRPr="0068450B" w:rsidRDefault="0068450B" w:rsidP="0068450B">
      <w:pPr>
        <w:ind w:left="1440"/>
        <w:rPr>
          <w:rFonts w:ascii="Menlo" w:hAnsi="Menlo" w:cs="Menlo"/>
          <w:sz w:val="18"/>
          <w:szCs w:val="20"/>
        </w:rPr>
      </w:pPr>
      <w:r w:rsidRPr="0068450B">
        <w:rPr>
          <w:rFonts w:ascii="Menlo" w:hAnsi="Menlo" w:cs="Menlo"/>
          <w:sz w:val="18"/>
          <w:szCs w:val="20"/>
        </w:rPr>
        <w:t xml:space="preserve">      if A[j+1] &lt; A[j]</w:t>
      </w:r>
      <w:r w:rsidR="00CB55BE">
        <w:rPr>
          <w:rFonts w:ascii="Menlo" w:hAnsi="Menlo" w:cs="Menlo"/>
          <w:sz w:val="18"/>
          <w:szCs w:val="20"/>
        </w:rPr>
        <w:t>:</w:t>
      </w:r>
    </w:p>
    <w:p w14:paraId="5B4A02A5" w14:textId="31F3808C" w:rsidR="0068450B" w:rsidRPr="0068450B" w:rsidRDefault="00CB55BE" w:rsidP="0068450B">
      <w:pPr>
        <w:ind w:left="1440"/>
        <w:rPr>
          <w:rFonts w:ascii="Menlo" w:hAnsi="Menlo" w:cs="Menlo"/>
          <w:sz w:val="18"/>
          <w:szCs w:val="20"/>
        </w:rPr>
      </w:pPr>
      <w:r>
        <w:rPr>
          <w:rFonts w:ascii="Menlo" w:hAnsi="Menlo" w:cs="Menlo"/>
          <w:sz w:val="18"/>
          <w:szCs w:val="20"/>
        </w:rPr>
        <w:t xml:space="preserve">      </w:t>
      </w:r>
      <w:r>
        <w:rPr>
          <w:rFonts w:ascii="Menlo" w:hAnsi="Menlo" w:cs="Menlo"/>
          <w:sz w:val="18"/>
          <w:szCs w:val="20"/>
        </w:rPr>
        <w:tab/>
      </w:r>
      <w:r>
        <w:rPr>
          <w:rFonts w:ascii="Menlo" w:hAnsi="Menlo" w:cs="Menlo"/>
          <w:sz w:val="18"/>
          <w:szCs w:val="20"/>
        </w:rPr>
        <w:tab/>
      </w:r>
      <w:r w:rsidR="008D1A9E">
        <w:rPr>
          <w:rFonts w:ascii="Menlo" w:hAnsi="Menlo" w:cs="Menlo"/>
          <w:sz w:val="18"/>
          <w:szCs w:val="20"/>
        </w:rPr>
        <w:t>swap</w:t>
      </w:r>
      <w:r w:rsidR="0068450B" w:rsidRPr="0068450B">
        <w:rPr>
          <w:rFonts w:ascii="Menlo" w:hAnsi="Menlo" w:cs="Menlo"/>
          <w:sz w:val="18"/>
          <w:szCs w:val="20"/>
        </w:rPr>
        <w:t>( A[j+1], A[j] )</w:t>
      </w:r>
    </w:p>
    <w:p w14:paraId="1439BD08" w14:textId="075B9A0D" w:rsidR="0068450B" w:rsidRPr="0068450B" w:rsidRDefault="0068450B" w:rsidP="00254BAC">
      <w:pPr>
        <w:ind w:left="1440"/>
        <w:rPr>
          <w:rFonts w:ascii="Menlo" w:hAnsi="Menlo" w:cs="Menlo"/>
          <w:sz w:val="18"/>
          <w:szCs w:val="20"/>
        </w:rPr>
      </w:pPr>
      <w:r w:rsidRPr="0068450B">
        <w:rPr>
          <w:rFonts w:ascii="Menlo" w:hAnsi="Menlo" w:cs="Menlo"/>
          <w:sz w:val="18"/>
          <w:szCs w:val="20"/>
        </w:rPr>
        <w:tab/>
      </w:r>
    </w:p>
    <w:p w14:paraId="061587E5" w14:textId="77777777" w:rsidR="0068450B" w:rsidRPr="0068450B" w:rsidRDefault="0068450B" w:rsidP="0068450B">
      <w:pPr>
        <w:rPr>
          <w:rFonts w:ascii="Menlo" w:hAnsi="Menlo" w:cs="Menlo"/>
          <w:sz w:val="18"/>
          <w:szCs w:val="20"/>
        </w:rPr>
      </w:pPr>
    </w:p>
    <w:p w14:paraId="030B0136" w14:textId="77777777" w:rsidR="0068450B" w:rsidRPr="0068450B" w:rsidRDefault="0068450B" w:rsidP="0068450B">
      <w:pPr>
        <w:rPr>
          <w:rFonts w:ascii="Menlo" w:hAnsi="Menlo" w:cs="Menlo"/>
          <w:sz w:val="18"/>
          <w:szCs w:val="20"/>
        </w:rPr>
      </w:pPr>
    </w:p>
    <w:p w14:paraId="583A1DC0"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68450B">
        <w:rPr>
          <w:rFonts w:ascii="Menlo" w:hAnsi="Menlo" w:cs="Menlo"/>
          <w:i/>
          <w:sz w:val="18"/>
          <w:szCs w:val="20"/>
        </w:rPr>
        <w:t>A</w:t>
      </w:r>
      <w:r w:rsidRPr="0068450B">
        <w:rPr>
          <w:rFonts w:ascii="Menlo" w:hAnsi="Menlo" w:cs="Menlo"/>
          <w:sz w:val="18"/>
          <w:szCs w:val="20"/>
        </w:rPr>
        <w:t xml:space="preserve"> is an array with the data that is to be</w:t>
      </w:r>
    </w:p>
    <w:p w14:paraId="4894443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sorted from </w:t>
      </w:r>
      <w:r w:rsidRPr="0068450B">
        <w:rPr>
          <w:rFonts w:ascii="Menlo" w:hAnsi="Menlo" w:cs="Menlo"/>
          <w:i/>
          <w:sz w:val="18"/>
          <w:szCs w:val="20"/>
        </w:rPr>
        <w:t>min</w:t>
      </w:r>
      <w:r w:rsidRPr="0068450B">
        <w:rPr>
          <w:rFonts w:ascii="Menlo" w:hAnsi="Menlo" w:cs="Menlo"/>
          <w:sz w:val="18"/>
          <w:szCs w:val="20"/>
        </w:rPr>
        <w:t xml:space="preserve"> to </w:t>
      </w:r>
      <w:r w:rsidRPr="0068450B">
        <w:rPr>
          <w:rFonts w:ascii="Menlo" w:hAnsi="Menlo" w:cs="Menlo"/>
          <w:i/>
          <w:sz w:val="18"/>
          <w:szCs w:val="20"/>
        </w:rPr>
        <w:t>max</w:t>
      </w:r>
      <w:r w:rsidRPr="0068450B">
        <w:rPr>
          <w:rFonts w:ascii="Menlo" w:hAnsi="Menlo" w:cs="Menlo"/>
          <w:sz w:val="18"/>
          <w:szCs w:val="20"/>
        </w:rPr>
        <w:t xml:space="preserve"> inclusive.</w:t>
      </w:r>
    </w:p>
    <w:p w14:paraId="7B0AC1CE"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min</w:t>
      </w:r>
      <w:r w:rsidRPr="0068450B">
        <w:rPr>
          <w:rFonts w:ascii="Menlo" w:hAnsi="Menlo" w:cs="Menlo"/>
          <w:sz w:val="18"/>
          <w:szCs w:val="20"/>
        </w:rPr>
        <w:t xml:space="preserve"> is the index of the first element in the sort;</w:t>
      </w:r>
    </w:p>
    <w:p w14:paraId="66BA006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max</w:t>
      </w:r>
      <w:r w:rsidRPr="0068450B">
        <w:rPr>
          <w:rFonts w:ascii="Menlo" w:hAnsi="Menlo" w:cs="Menlo"/>
          <w:sz w:val="18"/>
          <w:szCs w:val="20"/>
        </w:rPr>
        <w:t xml:space="preserve"> is the index of the last element in the sort.</w:t>
      </w:r>
    </w:p>
    <w:p w14:paraId="08AD95E2" w14:textId="230D7605" w:rsidR="0068450B" w:rsidRPr="00825AF7" w:rsidRDefault="0068450B" w:rsidP="0068450B">
      <w:pPr>
        <w:rPr>
          <w:rFonts w:ascii="Menlo" w:hAnsi="Menlo" w:cs="Menlo"/>
          <w:sz w:val="18"/>
          <w:szCs w:val="20"/>
        </w:rPr>
      </w:pPr>
      <w:r w:rsidRPr="0068450B">
        <w:rPr>
          <w:rFonts w:ascii="Menlo" w:hAnsi="Menlo" w:cs="Menlo"/>
          <w:sz w:val="18"/>
          <w:szCs w:val="20"/>
        </w:rPr>
        <w:t xml:space="preserve">//   </w:t>
      </w:r>
      <w:r w:rsidRPr="00825AF7">
        <w:rPr>
          <w:rFonts w:ascii="Menlo" w:hAnsi="Menlo" w:cs="Menlo"/>
          <w:i/>
          <w:sz w:val="18"/>
          <w:szCs w:val="20"/>
        </w:rPr>
        <w:t>A</w:t>
      </w:r>
      <w:r w:rsidRPr="0068450B">
        <w:rPr>
          <w:rFonts w:ascii="Menlo" w:hAnsi="Menlo" w:cs="Menlo"/>
          <w:sz w:val="18"/>
          <w:szCs w:val="20"/>
        </w:rPr>
        <w:t xml:space="preserve"> must be at least of size </w:t>
      </w:r>
      <w:r w:rsidRPr="00825AF7">
        <w:rPr>
          <w:rFonts w:ascii="Menlo" w:hAnsi="Menlo" w:cs="Menlo"/>
          <w:i/>
          <w:sz w:val="18"/>
          <w:szCs w:val="20"/>
        </w:rPr>
        <w:t>max</w:t>
      </w:r>
      <w:r w:rsidR="00825AF7">
        <w:rPr>
          <w:rFonts w:ascii="Menlo" w:hAnsi="Menlo" w:cs="Menlo"/>
          <w:sz w:val="18"/>
          <w:szCs w:val="20"/>
        </w:rPr>
        <w:t>+1</w:t>
      </w:r>
    </w:p>
    <w:p w14:paraId="065BB042" w14:textId="3A2CD49A"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The elements of </w:t>
      </w:r>
      <w:r w:rsidRPr="00A53F30">
        <w:rPr>
          <w:rFonts w:ascii="Menlo" w:hAnsi="Menlo" w:cs="Menlo"/>
          <w:i/>
          <w:sz w:val="18"/>
          <w:szCs w:val="20"/>
        </w:rPr>
        <w:t>A</w:t>
      </w:r>
      <w:r w:rsidRPr="0068450B">
        <w:rPr>
          <w:rFonts w:ascii="Menlo" w:hAnsi="Menlo" w:cs="Menlo"/>
          <w:sz w:val="18"/>
          <w:szCs w:val="20"/>
        </w:rPr>
        <w:t xml:space="preserve"> from position </w:t>
      </w:r>
      <w:r w:rsidRPr="00A53F30">
        <w:rPr>
          <w:rFonts w:ascii="Menlo" w:hAnsi="Menlo" w:cs="Menlo"/>
          <w:i/>
          <w:sz w:val="18"/>
          <w:szCs w:val="20"/>
        </w:rPr>
        <w:t>min</w:t>
      </w:r>
      <w:r w:rsidRPr="0068450B">
        <w:rPr>
          <w:rFonts w:ascii="Menlo" w:hAnsi="Menlo" w:cs="Menlo"/>
          <w:sz w:val="18"/>
          <w:szCs w:val="20"/>
        </w:rPr>
        <w:t xml:space="preserve"> to position </w:t>
      </w:r>
      <w:r w:rsidRPr="00A53F30">
        <w:rPr>
          <w:rFonts w:ascii="Menlo" w:hAnsi="Menlo" w:cs="Menlo"/>
          <w:i/>
          <w:sz w:val="18"/>
          <w:szCs w:val="20"/>
        </w:rPr>
        <w:t>max</w:t>
      </w:r>
      <w:r w:rsidR="00AD4842">
        <w:rPr>
          <w:rFonts w:ascii="Menlo" w:hAnsi="Menlo" w:cs="Menlo"/>
          <w:sz w:val="18"/>
          <w:szCs w:val="20"/>
        </w:rPr>
        <w:t>,</w:t>
      </w:r>
      <w:r w:rsidRPr="0068450B">
        <w:rPr>
          <w:rFonts w:ascii="Menlo" w:hAnsi="Menlo" w:cs="Menlo"/>
          <w:sz w:val="18"/>
          <w:szCs w:val="20"/>
        </w:rPr>
        <w:t xml:space="preserve"> </w:t>
      </w:r>
      <w:r w:rsidR="00AD4842">
        <w:rPr>
          <w:rFonts w:ascii="Menlo" w:hAnsi="Menlo" w:cs="Menlo"/>
          <w:sz w:val="18"/>
          <w:szCs w:val="20"/>
        </w:rPr>
        <w:t xml:space="preserve">inclusive, </w:t>
      </w:r>
      <w:r w:rsidRPr="0068450B">
        <w:rPr>
          <w:rFonts w:ascii="Menlo" w:hAnsi="Menlo" w:cs="Menlo"/>
          <w:sz w:val="18"/>
          <w:szCs w:val="20"/>
        </w:rPr>
        <w:t>are</w:t>
      </w:r>
    </w:p>
    <w:p w14:paraId="06858D73" w14:textId="532BB96F" w:rsidR="0068450B" w:rsidRPr="0068450B" w:rsidRDefault="0068450B" w:rsidP="0068450B">
      <w:pPr>
        <w:rPr>
          <w:rFonts w:ascii="Menlo" w:hAnsi="Menlo" w:cs="Menlo"/>
          <w:sz w:val="18"/>
          <w:szCs w:val="20"/>
        </w:rPr>
      </w:pPr>
      <w:r w:rsidRPr="0068450B">
        <w:rPr>
          <w:rFonts w:ascii="Menlo" w:hAnsi="Menlo" w:cs="Menlo"/>
          <w:sz w:val="18"/>
          <w:szCs w:val="20"/>
        </w:rPr>
        <w:t xml:space="preserve">//   in </w:t>
      </w:r>
      <w:r w:rsidR="00A53F30">
        <w:rPr>
          <w:rFonts w:ascii="Menlo" w:hAnsi="Menlo" w:cs="Menlo"/>
          <w:sz w:val="18"/>
          <w:szCs w:val="20"/>
        </w:rPr>
        <w:t>sorted</w:t>
      </w:r>
      <w:r w:rsidRPr="0068450B">
        <w:rPr>
          <w:rFonts w:ascii="Menlo" w:hAnsi="Menlo" w:cs="Menlo"/>
          <w:sz w:val="18"/>
          <w:szCs w:val="20"/>
        </w:rPr>
        <w:t xml:space="preserve"> order.</w:t>
      </w:r>
    </w:p>
    <w:p w14:paraId="4C903477" w14:textId="77777777" w:rsidR="0068450B" w:rsidRPr="0068450B" w:rsidRDefault="0068450B" w:rsidP="0068450B">
      <w:pPr>
        <w:rPr>
          <w:rFonts w:ascii="Menlo" w:hAnsi="Menlo" w:cs="Menlo"/>
          <w:sz w:val="18"/>
          <w:szCs w:val="20"/>
        </w:rPr>
      </w:pPr>
      <w:r w:rsidRPr="0068450B">
        <w:rPr>
          <w:rFonts w:ascii="Menlo" w:hAnsi="Menlo" w:cs="Menlo"/>
          <w:sz w:val="18"/>
          <w:szCs w:val="20"/>
        </w:rPr>
        <w:t>timsort( A, min, max )</w:t>
      </w:r>
    </w:p>
    <w:p w14:paraId="5339A234"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if max - min &lt; TIM_SORT_THRESHOLD</w:t>
      </w:r>
    </w:p>
    <w:p w14:paraId="6510911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insertionsort( A, min, max )</w:t>
      </w:r>
    </w:p>
    <w:p w14:paraId="479ADDEC"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else</w:t>
      </w:r>
    </w:p>
    <w:p w14:paraId="1B4073E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center = (max + min + 1) / 2</w:t>
      </w:r>
    </w:p>
    <w:p w14:paraId="12AB8EEF"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timsort( A, min, center - 1 )</w:t>
      </w:r>
    </w:p>
    <w:p w14:paraId="5A971FC5"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timsort( A, center, max )</w:t>
      </w:r>
    </w:p>
    <w:p w14:paraId="72AAA43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merge( A, min, center, max )</w:t>
      </w:r>
    </w:p>
    <w:p w14:paraId="6D48EC3D" w14:textId="08BE4B4E" w:rsidR="0068450B" w:rsidRPr="0068450B" w:rsidRDefault="0068450B" w:rsidP="0068450B">
      <w:pPr>
        <w:rPr>
          <w:rFonts w:ascii="Menlo" w:hAnsi="Menlo" w:cs="Menlo"/>
          <w:sz w:val="18"/>
          <w:szCs w:val="20"/>
        </w:rPr>
      </w:pPr>
      <w:r w:rsidRPr="0068450B">
        <w:rPr>
          <w:rFonts w:ascii="Menlo" w:hAnsi="Menlo" w:cs="Menlo"/>
          <w:sz w:val="18"/>
          <w:szCs w:val="20"/>
        </w:rPr>
        <w:tab/>
      </w:r>
    </w:p>
    <w:p w14:paraId="219BC23E" w14:textId="77777777" w:rsidR="0068450B" w:rsidRPr="0068450B" w:rsidRDefault="0068450B" w:rsidP="0068450B">
      <w:pPr>
        <w:rPr>
          <w:rFonts w:ascii="Menlo" w:hAnsi="Menlo" w:cs="Menlo"/>
          <w:sz w:val="18"/>
          <w:szCs w:val="20"/>
        </w:rPr>
      </w:pPr>
    </w:p>
    <w:p w14:paraId="6F779585" w14:textId="77777777" w:rsidR="0068450B" w:rsidRPr="0068450B" w:rsidRDefault="0068450B" w:rsidP="0068450B">
      <w:pPr>
        <w:rPr>
          <w:rFonts w:ascii="Menlo" w:hAnsi="Menlo" w:cs="Menlo"/>
          <w:sz w:val="18"/>
          <w:szCs w:val="20"/>
        </w:rPr>
      </w:pPr>
    </w:p>
    <w:p w14:paraId="59AFF6B7"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The size of </w:t>
      </w:r>
      <w:r w:rsidRPr="00D0450E">
        <w:rPr>
          <w:rFonts w:ascii="Menlo" w:hAnsi="Menlo" w:cs="Menlo"/>
          <w:i/>
          <w:sz w:val="18"/>
          <w:szCs w:val="20"/>
        </w:rPr>
        <w:t>A</w:t>
      </w:r>
      <w:r w:rsidRPr="0068450B">
        <w:rPr>
          <w:rFonts w:ascii="Menlo" w:hAnsi="Menlo" w:cs="Menlo"/>
          <w:sz w:val="18"/>
          <w:szCs w:val="20"/>
        </w:rPr>
        <w:t xml:space="preserve"> is at least </w:t>
      </w:r>
      <w:r w:rsidRPr="00EF4E9D">
        <w:rPr>
          <w:rFonts w:ascii="Menlo" w:hAnsi="Menlo" w:cs="Menlo"/>
          <w:i/>
          <w:sz w:val="18"/>
          <w:szCs w:val="20"/>
        </w:rPr>
        <w:t>size</w:t>
      </w:r>
      <w:r w:rsidRPr="0068450B">
        <w:rPr>
          <w:rFonts w:ascii="Menlo" w:hAnsi="Menlo" w:cs="Menlo"/>
          <w:sz w:val="18"/>
          <w:szCs w:val="20"/>
        </w:rPr>
        <w:t>.</w:t>
      </w:r>
    </w:p>
    <w:p w14:paraId="4E98BDC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w:t>
      </w:r>
      <w:r w:rsidRPr="00D0450E">
        <w:rPr>
          <w:rFonts w:ascii="Menlo" w:hAnsi="Menlo" w:cs="Menlo"/>
          <w:i/>
          <w:sz w:val="18"/>
          <w:szCs w:val="20"/>
        </w:rPr>
        <w:t>A</w:t>
      </w:r>
      <w:r w:rsidRPr="0068450B">
        <w:rPr>
          <w:rFonts w:ascii="Menlo" w:hAnsi="Menlo" w:cs="Menlo"/>
          <w:sz w:val="18"/>
          <w:szCs w:val="20"/>
        </w:rPr>
        <w:t xml:space="preserve"> is filled with integers that are either nondecreasing,</w:t>
      </w:r>
    </w:p>
    <w:p w14:paraId="54B6037D"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nonincreasing, or random, depending on the value of </w:t>
      </w:r>
      <w:r w:rsidRPr="00D0450E">
        <w:rPr>
          <w:rFonts w:ascii="Menlo" w:hAnsi="Menlo" w:cs="Menlo"/>
          <w:i/>
          <w:sz w:val="18"/>
          <w:szCs w:val="20"/>
        </w:rPr>
        <w:t>state</w:t>
      </w:r>
      <w:r w:rsidRPr="0068450B">
        <w:rPr>
          <w:rFonts w:ascii="Menlo" w:hAnsi="Menlo" w:cs="Menlo"/>
          <w:sz w:val="18"/>
          <w:szCs w:val="20"/>
        </w:rPr>
        <w:t>.</w:t>
      </w:r>
    </w:p>
    <w:p w14:paraId="65B0BE15" w14:textId="77777777" w:rsidR="0068450B" w:rsidRPr="0068450B" w:rsidRDefault="0068450B" w:rsidP="0068450B">
      <w:pPr>
        <w:rPr>
          <w:rFonts w:ascii="Menlo" w:hAnsi="Menlo" w:cs="Menlo"/>
          <w:sz w:val="18"/>
          <w:szCs w:val="20"/>
        </w:rPr>
      </w:pPr>
      <w:r w:rsidRPr="0068450B">
        <w:rPr>
          <w:rFonts w:ascii="Menlo" w:hAnsi="Menlo" w:cs="Menlo"/>
          <w:sz w:val="18"/>
          <w:szCs w:val="20"/>
        </w:rPr>
        <w:t>generateData( A, size, state = randomData )</w:t>
      </w:r>
    </w:p>
    <w:p w14:paraId="48790624" w14:textId="4308EB8F" w:rsidR="0068450B" w:rsidRPr="0068450B" w:rsidRDefault="0068450B" w:rsidP="0068450B">
      <w:pPr>
        <w:rPr>
          <w:rFonts w:ascii="Menlo" w:hAnsi="Menlo" w:cs="Menlo"/>
          <w:sz w:val="18"/>
          <w:szCs w:val="20"/>
        </w:rPr>
      </w:pPr>
      <w:r w:rsidRPr="0068450B">
        <w:rPr>
          <w:rFonts w:ascii="Menlo" w:hAnsi="Menlo" w:cs="Menlo"/>
          <w:sz w:val="18"/>
          <w:szCs w:val="20"/>
        </w:rPr>
        <w:tab/>
        <w:t>// Loop Invariant: at each execution of the guard, A[0…</w:t>
      </w:r>
      <w:r w:rsidR="00356204">
        <w:rPr>
          <w:rFonts w:ascii="Menlo" w:hAnsi="Menlo" w:cs="Menlo"/>
          <w:sz w:val="18"/>
          <w:szCs w:val="20"/>
        </w:rPr>
        <w:t>(</w:t>
      </w:r>
      <w:r w:rsidRPr="0068450B">
        <w:rPr>
          <w:rFonts w:ascii="Menlo" w:hAnsi="Menlo" w:cs="Menlo"/>
          <w:sz w:val="18"/>
          <w:szCs w:val="20"/>
        </w:rPr>
        <w:t>k</w:t>
      </w:r>
      <w:r w:rsidR="00356204">
        <w:rPr>
          <w:rFonts w:ascii="Menlo" w:hAnsi="Menlo" w:cs="Menlo"/>
          <w:sz w:val="18"/>
          <w:szCs w:val="20"/>
        </w:rPr>
        <w:t>-1)</w:t>
      </w:r>
      <w:r w:rsidRPr="0068450B">
        <w:rPr>
          <w:rFonts w:ascii="Menlo" w:hAnsi="Menlo" w:cs="Menlo"/>
          <w:sz w:val="18"/>
          <w:szCs w:val="20"/>
        </w:rPr>
        <w:t>] contains</w:t>
      </w:r>
    </w:p>
    <w:p w14:paraId="65ED7D1A" w14:textId="77777777" w:rsidR="0068450B" w:rsidRPr="0068450B" w:rsidRDefault="0068450B" w:rsidP="0068450B">
      <w:pPr>
        <w:rPr>
          <w:rFonts w:ascii="Menlo" w:hAnsi="Menlo" w:cs="Menlo"/>
          <w:sz w:val="18"/>
          <w:szCs w:val="20"/>
        </w:rPr>
      </w:pPr>
      <w:r w:rsidRPr="0068450B">
        <w:rPr>
          <w:rFonts w:ascii="Menlo" w:hAnsi="Menlo" w:cs="Menlo"/>
          <w:sz w:val="18"/>
          <w:szCs w:val="20"/>
        </w:rPr>
        <w:tab/>
        <w:t>//   randomized data</w:t>
      </w:r>
    </w:p>
    <w:p w14:paraId="62E5291B" w14:textId="2F416001" w:rsidR="0068450B" w:rsidRPr="0068450B" w:rsidRDefault="0068450B" w:rsidP="0068450B">
      <w:pPr>
        <w:ind w:firstLine="720"/>
        <w:rPr>
          <w:rFonts w:ascii="Menlo" w:hAnsi="Menlo" w:cs="Menlo"/>
          <w:sz w:val="18"/>
          <w:szCs w:val="20"/>
        </w:rPr>
      </w:pPr>
      <w:r w:rsidRPr="0068450B">
        <w:rPr>
          <w:rFonts w:ascii="Menlo" w:hAnsi="Menlo" w:cs="Menlo"/>
          <w:sz w:val="18"/>
          <w:szCs w:val="20"/>
        </w:rPr>
        <w:t>for k = 0 to k &lt; size</w:t>
      </w:r>
      <w:r w:rsidR="00356204">
        <w:rPr>
          <w:rFonts w:ascii="Menlo" w:hAnsi="Menlo" w:cs="Menlo"/>
          <w:sz w:val="18"/>
          <w:szCs w:val="20"/>
        </w:rPr>
        <w:t>:</w:t>
      </w:r>
    </w:p>
    <w:p w14:paraId="62FC9FFC" w14:textId="7695E38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A[k] = rand() % MAX_DATUM_VALUE</w:t>
      </w:r>
    </w:p>
    <w:p w14:paraId="10927F42" w14:textId="71C2D8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if state == presorted</w:t>
      </w:r>
      <w:r w:rsidR="00356204">
        <w:rPr>
          <w:rFonts w:ascii="Menlo" w:hAnsi="Menlo" w:cs="Menlo"/>
          <w:sz w:val="18"/>
          <w:szCs w:val="20"/>
        </w:rPr>
        <w:t>:</w:t>
      </w:r>
    </w:p>
    <w:p w14:paraId="5F28D25A"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mergesort( A, 0, size - 1 )</w:t>
      </w:r>
    </w:p>
    <w:p w14:paraId="3C1ABC8F" w14:textId="575D3EDC"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else if</w:t>
      </w:r>
      <w:r w:rsidR="00356204">
        <w:rPr>
          <w:rFonts w:ascii="Menlo" w:hAnsi="Menlo" w:cs="Menlo"/>
          <w:sz w:val="18"/>
          <w:szCs w:val="20"/>
        </w:rPr>
        <w:t xml:space="preserve"> state == reversesorted:</w:t>
      </w:r>
    </w:p>
    <w:p w14:paraId="68C08912"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mergesort( A, 0, size - 1 )</w:t>
      </w:r>
    </w:p>
    <w:p w14:paraId="3D57708C" w14:textId="777777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 Loop Invariant: at each execution of the guard, A[0…j]</w:t>
      </w:r>
    </w:p>
    <w:p w14:paraId="5E85921C" w14:textId="79FBD45B"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 xml:space="preserve">//   and A[(size-1-j)…(size-1)] are </w:t>
      </w:r>
      <w:r w:rsidR="00356204">
        <w:rPr>
          <w:rFonts w:ascii="Menlo" w:hAnsi="Menlo" w:cs="Menlo"/>
          <w:sz w:val="18"/>
          <w:szCs w:val="20"/>
        </w:rPr>
        <w:t>reverse sorted</w:t>
      </w:r>
    </w:p>
    <w:p w14:paraId="4543218D" w14:textId="7A0CD748"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for j = 0 to j &lt; size / 2</w:t>
      </w:r>
      <w:r w:rsidR="00356204">
        <w:rPr>
          <w:rFonts w:ascii="Menlo" w:hAnsi="Menlo" w:cs="Menlo"/>
          <w:sz w:val="18"/>
          <w:szCs w:val="20"/>
        </w:rPr>
        <w:t>:</w:t>
      </w:r>
    </w:p>
    <w:p w14:paraId="1059BF65" w14:textId="7620F0A8" w:rsidR="0068450B" w:rsidRPr="0068450B" w:rsidRDefault="0068450B" w:rsidP="00356204">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356204">
        <w:rPr>
          <w:rFonts w:ascii="Menlo" w:hAnsi="Menlo" w:cs="Menlo"/>
          <w:sz w:val="18"/>
          <w:szCs w:val="20"/>
        </w:rPr>
        <w:tab/>
      </w:r>
      <w:r w:rsidR="008D1A9E">
        <w:rPr>
          <w:rFonts w:ascii="Menlo" w:hAnsi="Menlo" w:cs="Menlo"/>
          <w:sz w:val="18"/>
          <w:szCs w:val="20"/>
        </w:rPr>
        <w:t>swap</w:t>
      </w:r>
      <w:r w:rsidRPr="0068450B">
        <w:rPr>
          <w:rFonts w:ascii="Menlo" w:hAnsi="Menlo" w:cs="Menlo"/>
          <w:sz w:val="18"/>
          <w:szCs w:val="20"/>
        </w:rPr>
        <w:t>( A[j], A[size - j - 1] )</w:t>
      </w:r>
    </w:p>
    <w:p w14:paraId="072FC961" w14:textId="0B2AEC77" w:rsidR="0068450B" w:rsidRPr="0068450B" w:rsidRDefault="0068450B" w:rsidP="0068450B">
      <w:pPr>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r>
      <w:r w:rsidRPr="0068450B">
        <w:rPr>
          <w:rFonts w:ascii="Menlo" w:hAnsi="Menlo" w:cs="Menlo"/>
          <w:sz w:val="18"/>
          <w:szCs w:val="20"/>
        </w:rPr>
        <w:tab/>
      </w:r>
    </w:p>
    <w:p w14:paraId="551A2F93" w14:textId="46CCB48F" w:rsidR="0068450B" w:rsidRPr="0068450B" w:rsidRDefault="0068450B" w:rsidP="0068450B">
      <w:pPr>
        <w:rPr>
          <w:rFonts w:ascii="Menlo" w:hAnsi="Menlo" w:cs="Menlo"/>
          <w:sz w:val="18"/>
          <w:szCs w:val="20"/>
        </w:rPr>
      </w:pPr>
    </w:p>
    <w:p w14:paraId="689FFCEE" w14:textId="77777777" w:rsidR="0068450B" w:rsidRPr="0068450B" w:rsidRDefault="0068450B" w:rsidP="0068450B">
      <w:pPr>
        <w:rPr>
          <w:rFonts w:ascii="Menlo" w:hAnsi="Menlo" w:cs="Menlo"/>
          <w:sz w:val="18"/>
          <w:szCs w:val="20"/>
        </w:rPr>
      </w:pPr>
    </w:p>
    <w:p w14:paraId="7AE712DE" w14:textId="49DC1D30" w:rsidR="0068450B" w:rsidRPr="0068450B" w:rsidRDefault="0068450B" w:rsidP="0068450B">
      <w:pPr>
        <w:rPr>
          <w:rFonts w:ascii="Menlo" w:hAnsi="Menlo" w:cs="Menlo"/>
          <w:sz w:val="18"/>
          <w:szCs w:val="20"/>
        </w:rPr>
      </w:pPr>
      <w:r w:rsidRPr="0068450B">
        <w:rPr>
          <w:rFonts w:ascii="Menlo" w:hAnsi="Menlo" w:cs="Menlo"/>
          <w:sz w:val="18"/>
          <w:szCs w:val="20"/>
        </w:rPr>
        <w:lastRenderedPageBreak/>
        <w:t>// Precondition: Data must be at least</w:t>
      </w:r>
      <w:r w:rsidR="000500C2">
        <w:rPr>
          <w:rFonts w:ascii="Menlo" w:hAnsi="Menlo" w:cs="Menlo"/>
          <w:sz w:val="18"/>
          <w:szCs w:val="20"/>
        </w:rPr>
        <w:t xml:space="preserve"> </w:t>
      </w:r>
      <w:r w:rsidRPr="0068450B">
        <w:rPr>
          <w:rFonts w:ascii="Menlo" w:hAnsi="Menlo" w:cs="Menlo"/>
          <w:sz w:val="18"/>
          <w:szCs w:val="20"/>
        </w:rPr>
        <w:t xml:space="preserve">length </w:t>
      </w:r>
      <w:r w:rsidRPr="00A67DB5">
        <w:rPr>
          <w:rFonts w:ascii="Menlo" w:hAnsi="Menlo" w:cs="Menlo"/>
          <w:i/>
          <w:sz w:val="18"/>
          <w:szCs w:val="20"/>
        </w:rPr>
        <w:t>n</w:t>
      </w:r>
      <w:r w:rsidRPr="0068450B">
        <w:rPr>
          <w:rFonts w:ascii="Menlo" w:hAnsi="Menlo" w:cs="Menlo"/>
          <w:sz w:val="18"/>
          <w:szCs w:val="20"/>
        </w:rPr>
        <w:t>.</w:t>
      </w:r>
    </w:p>
    <w:p w14:paraId="0DCBC856"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Postcondition: If the data satisfies the specified </w:t>
      </w:r>
      <w:r w:rsidRPr="00306533">
        <w:rPr>
          <w:rFonts w:ascii="Menlo" w:hAnsi="Menlo" w:cs="Menlo"/>
          <w:i/>
          <w:sz w:val="18"/>
          <w:szCs w:val="20"/>
        </w:rPr>
        <w:t>direction</w:t>
      </w:r>
      <w:r w:rsidRPr="0068450B">
        <w:rPr>
          <w:rFonts w:ascii="Menlo" w:hAnsi="Menlo" w:cs="Menlo"/>
          <w:sz w:val="18"/>
          <w:szCs w:val="20"/>
        </w:rPr>
        <w:t>,</w:t>
      </w:r>
    </w:p>
    <w:p w14:paraId="5DD13E1E" w14:textId="77777777" w:rsidR="0068450B" w:rsidRPr="0068450B" w:rsidRDefault="0068450B" w:rsidP="0068450B">
      <w:pPr>
        <w:rPr>
          <w:rFonts w:ascii="Menlo" w:hAnsi="Menlo" w:cs="Menlo"/>
          <w:sz w:val="18"/>
          <w:szCs w:val="20"/>
        </w:rPr>
      </w:pPr>
      <w:r w:rsidRPr="0068450B">
        <w:rPr>
          <w:rFonts w:ascii="Menlo" w:hAnsi="Menlo" w:cs="Menlo"/>
          <w:sz w:val="18"/>
          <w:szCs w:val="20"/>
        </w:rPr>
        <w:t>//   then true is returned.  Otherwise false is returned.</w:t>
      </w:r>
    </w:p>
    <w:p w14:paraId="3F48EB8D" w14:textId="77777777" w:rsidR="0068450B" w:rsidRPr="0068450B" w:rsidRDefault="0068450B" w:rsidP="0068450B">
      <w:pPr>
        <w:rPr>
          <w:rFonts w:ascii="Menlo" w:hAnsi="Menlo" w:cs="Menlo"/>
          <w:sz w:val="18"/>
          <w:szCs w:val="20"/>
        </w:rPr>
      </w:pPr>
      <w:r w:rsidRPr="0068450B">
        <w:rPr>
          <w:rFonts w:ascii="Menlo" w:hAnsi="Menlo" w:cs="Menlo"/>
          <w:sz w:val="18"/>
          <w:szCs w:val="20"/>
        </w:rPr>
        <w:t>isSorted( data, n, direction = presorted )</w:t>
      </w:r>
    </w:p>
    <w:p w14:paraId="6B815437" w14:textId="77777777" w:rsidR="0068450B" w:rsidRPr="0068450B" w:rsidRDefault="0068450B" w:rsidP="0068450B">
      <w:pPr>
        <w:rPr>
          <w:rFonts w:ascii="Menlo" w:hAnsi="Menlo" w:cs="Menlo"/>
          <w:sz w:val="18"/>
          <w:szCs w:val="20"/>
        </w:rPr>
      </w:pPr>
      <w:r w:rsidRPr="0068450B">
        <w:rPr>
          <w:rFonts w:ascii="Menlo" w:hAnsi="Menlo" w:cs="Menlo"/>
          <w:sz w:val="18"/>
          <w:szCs w:val="20"/>
        </w:rPr>
        <w:tab/>
        <w:t>// Loop Invariant: at each execution of the guard, data[0…(k-1)] is</w:t>
      </w:r>
    </w:p>
    <w:p w14:paraId="5B88B392" w14:textId="4CB1FEA6" w:rsidR="0068450B" w:rsidRPr="0068450B" w:rsidRDefault="0068450B" w:rsidP="0068450B">
      <w:pPr>
        <w:rPr>
          <w:rFonts w:ascii="Menlo" w:hAnsi="Menlo" w:cs="Menlo"/>
          <w:sz w:val="18"/>
          <w:szCs w:val="20"/>
        </w:rPr>
      </w:pPr>
      <w:r w:rsidRPr="0068450B">
        <w:rPr>
          <w:rFonts w:ascii="Menlo" w:hAnsi="Menlo" w:cs="Menlo"/>
          <w:sz w:val="18"/>
          <w:szCs w:val="20"/>
        </w:rPr>
        <w:tab/>
        <w:t>//</w:t>
      </w:r>
      <w:r w:rsidR="00E50F1A">
        <w:rPr>
          <w:rFonts w:ascii="Menlo" w:hAnsi="Menlo" w:cs="Menlo"/>
          <w:sz w:val="18"/>
          <w:szCs w:val="20"/>
        </w:rPr>
        <w:t xml:space="preserve">   sorted in increasing order if</w:t>
      </w:r>
      <w:r w:rsidRPr="0068450B">
        <w:rPr>
          <w:rFonts w:ascii="Menlo" w:hAnsi="Menlo" w:cs="Menlo"/>
          <w:sz w:val="18"/>
          <w:szCs w:val="20"/>
        </w:rPr>
        <w:t xml:space="preserve"> direction = presorted or sorted in</w:t>
      </w:r>
    </w:p>
    <w:p w14:paraId="265DCFF7" w14:textId="04B32EA7" w:rsidR="0068450B" w:rsidRPr="0068450B" w:rsidRDefault="0068450B" w:rsidP="0068450B">
      <w:pPr>
        <w:rPr>
          <w:rFonts w:ascii="Menlo" w:hAnsi="Menlo" w:cs="Menlo"/>
          <w:sz w:val="18"/>
          <w:szCs w:val="20"/>
        </w:rPr>
      </w:pPr>
      <w:r w:rsidRPr="0068450B">
        <w:rPr>
          <w:rFonts w:ascii="Menlo" w:hAnsi="Menlo" w:cs="Menlo"/>
          <w:sz w:val="18"/>
          <w:szCs w:val="20"/>
        </w:rPr>
        <w:tab/>
        <w:t xml:space="preserve">//  </w:t>
      </w:r>
      <w:r>
        <w:rPr>
          <w:rFonts w:ascii="Menlo" w:hAnsi="Menlo" w:cs="Menlo"/>
          <w:sz w:val="18"/>
          <w:szCs w:val="20"/>
        </w:rPr>
        <w:t xml:space="preserve"> </w:t>
      </w:r>
      <w:r w:rsidRPr="0068450B">
        <w:rPr>
          <w:rFonts w:ascii="Menlo" w:hAnsi="Menlo" w:cs="Menlo"/>
          <w:sz w:val="18"/>
          <w:szCs w:val="20"/>
        </w:rPr>
        <w:t>decreasing order if direction = reversesorted</w:t>
      </w:r>
    </w:p>
    <w:p w14:paraId="78000E18" w14:textId="2AEBEE62" w:rsidR="0068450B" w:rsidRPr="0068450B" w:rsidRDefault="0068450B" w:rsidP="0068450B">
      <w:pPr>
        <w:ind w:firstLine="720"/>
        <w:rPr>
          <w:rFonts w:ascii="Menlo" w:hAnsi="Menlo" w:cs="Menlo"/>
          <w:sz w:val="18"/>
          <w:szCs w:val="20"/>
        </w:rPr>
      </w:pPr>
      <w:r w:rsidRPr="0068450B">
        <w:rPr>
          <w:rFonts w:ascii="Menlo" w:hAnsi="Menlo" w:cs="Menlo"/>
          <w:sz w:val="18"/>
          <w:szCs w:val="20"/>
        </w:rPr>
        <w:t>for k = 1 to k &lt; n</w:t>
      </w:r>
      <w:r w:rsidR="003B14DD">
        <w:rPr>
          <w:rFonts w:ascii="Menlo" w:hAnsi="Menlo" w:cs="Menlo"/>
          <w:sz w:val="18"/>
          <w:szCs w:val="20"/>
        </w:rPr>
        <w:t>:</w:t>
      </w:r>
    </w:p>
    <w:p w14:paraId="750EFA1E" w14:textId="77777777" w:rsidR="0068450B" w:rsidRDefault="0068450B" w:rsidP="0068450B">
      <w:pPr>
        <w:ind w:left="720" w:firstLine="720"/>
        <w:rPr>
          <w:rFonts w:ascii="Menlo" w:hAnsi="Menlo" w:cs="Menlo"/>
          <w:sz w:val="18"/>
          <w:szCs w:val="20"/>
        </w:rPr>
      </w:pPr>
      <w:r w:rsidRPr="0068450B">
        <w:rPr>
          <w:rFonts w:ascii="Menlo" w:hAnsi="Menlo" w:cs="Menlo"/>
          <w:sz w:val="18"/>
          <w:szCs w:val="20"/>
        </w:rPr>
        <w:t xml:space="preserve">if ( direction == presorted &amp;&amp; data[k] &lt; data[k-1] ) </w:t>
      </w:r>
    </w:p>
    <w:p w14:paraId="19F7B331" w14:textId="235EBE31" w:rsidR="0068450B" w:rsidRPr="0068450B" w:rsidRDefault="0068450B" w:rsidP="0068450B">
      <w:pPr>
        <w:ind w:left="1440" w:firstLine="720"/>
        <w:rPr>
          <w:rFonts w:ascii="Menlo" w:hAnsi="Menlo" w:cs="Menlo"/>
          <w:sz w:val="18"/>
          <w:szCs w:val="20"/>
        </w:rPr>
      </w:pPr>
      <w:r w:rsidRPr="0068450B">
        <w:rPr>
          <w:rFonts w:ascii="Menlo" w:hAnsi="Menlo" w:cs="Menlo"/>
          <w:sz w:val="18"/>
          <w:szCs w:val="20"/>
        </w:rPr>
        <w:t>|| ( direction ==</w:t>
      </w:r>
      <w:r>
        <w:rPr>
          <w:rFonts w:ascii="Menlo" w:hAnsi="Menlo" w:cs="Menlo"/>
          <w:sz w:val="18"/>
          <w:szCs w:val="20"/>
        </w:rPr>
        <w:t xml:space="preserve"> </w:t>
      </w:r>
      <w:r w:rsidRPr="0068450B">
        <w:rPr>
          <w:rFonts w:ascii="Menlo" w:hAnsi="Menlo" w:cs="Menlo"/>
          <w:sz w:val="18"/>
          <w:szCs w:val="20"/>
        </w:rPr>
        <w:t>reversesorted &amp;&amp; data[k-1] &lt; data[k] )</w:t>
      </w:r>
    </w:p>
    <w:p w14:paraId="3DD73A9B" w14:textId="1C3FC82B" w:rsidR="0068450B" w:rsidRDefault="0068450B" w:rsidP="00CB55BE">
      <w:pPr>
        <w:ind w:left="1440" w:firstLine="720"/>
        <w:rPr>
          <w:rFonts w:ascii="Menlo" w:hAnsi="Menlo" w:cs="Menlo"/>
          <w:sz w:val="18"/>
          <w:szCs w:val="20"/>
        </w:rPr>
      </w:pPr>
      <w:r w:rsidRPr="0068450B">
        <w:rPr>
          <w:rFonts w:ascii="Menlo" w:hAnsi="Menlo" w:cs="Menlo"/>
          <w:sz w:val="18"/>
          <w:szCs w:val="20"/>
        </w:rPr>
        <w:t>return false</w:t>
      </w:r>
    </w:p>
    <w:p w14:paraId="08B3C889" w14:textId="7420D72E" w:rsidR="003B14DD" w:rsidRPr="0068450B" w:rsidRDefault="003B14DD" w:rsidP="0068450B">
      <w:pPr>
        <w:rPr>
          <w:rFonts w:ascii="Menlo" w:hAnsi="Menlo" w:cs="Menlo"/>
          <w:sz w:val="18"/>
          <w:szCs w:val="20"/>
        </w:rPr>
      </w:pPr>
      <w:r>
        <w:rPr>
          <w:rFonts w:ascii="Menlo" w:hAnsi="Menlo" w:cs="Menlo"/>
          <w:sz w:val="18"/>
          <w:szCs w:val="20"/>
        </w:rPr>
        <w:tab/>
        <w:t>return true</w:t>
      </w:r>
    </w:p>
    <w:p w14:paraId="04F03476" w14:textId="77777777" w:rsidR="0068450B" w:rsidRPr="0068450B" w:rsidRDefault="0068450B" w:rsidP="0068450B">
      <w:pPr>
        <w:rPr>
          <w:rFonts w:ascii="Menlo" w:hAnsi="Menlo" w:cs="Menlo"/>
          <w:sz w:val="18"/>
          <w:szCs w:val="20"/>
        </w:rPr>
      </w:pPr>
    </w:p>
    <w:p w14:paraId="3BED8112" w14:textId="77777777" w:rsidR="0068450B" w:rsidRPr="0068450B" w:rsidRDefault="0068450B" w:rsidP="0068450B">
      <w:pPr>
        <w:rPr>
          <w:rFonts w:ascii="Menlo" w:hAnsi="Menlo" w:cs="Menlo"/>
          <w:sz w:val="18"/>
          <w:szCs w:val="20"/>
        </w:rPr>
      </w:pPr>
    </w:p>
    <w:p w14:paraId="217D6D47" w14:textId="77777777" w:rsidR="0068450B" w:rsidRPr="0068450B" w:rsidRDefault="0068450B" w:rsidP="0068450B">
      <w:pPr>
        <w:rPr>
          <w:rFonts w:ascii="Menlo" w:hAnsi="Menlo" w:cs="Menlo"/>
          <w:sz w:val="18"/>
          <w:szCs w:val="20"/>
        </w:rPr>
      </w:pPr>
    </w:p>
    <w:p w14:paraId="63D5F92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Precondition: </w:t>
      </w:r>
      <w:r w:rsidRPr="00306533">
        <w:rPr>
          <w:rFonts w:ascii="Menlo" w:hAnsi="Menlo" w:cs="Menlo"/>
          <w:i/>
          <w:sz w:val="18"/>
          <w:szCs w:val="20"/>
        </w:rPr>
        <w:t>array1</w:t>
      </w:r>
      <w:r w:rsidRPr="0068450B">
        <w:rPr>
          <w:rFonts w:ascii="Menlo" w:hAnsi="Menlo" w:cs="Menlo"/>
          <w:sz w:val="18"/>
          <w:szCs w:val="20"/>
        </w:rPr>
        <w:t xml:space="preserve"> and </w:t>
      </w:r>
      <w:r w:rsidRPr="00306533">
        <w:rPr>
          <w:rFonts w:ascii="Menlo" w:hAnsi="Menlo" w:cs="Menlo"/>
          <w:i/>
          <w:sz w:val="18"/>
          <w:szCs w:val="20"/>
        </w:rPr>
        <w:t>array2</w:t>
      </w:r>
      <w:r w:rsidRPr="0068450B">
        <w:rPr>
          <w:rFonts w:ascii="Menlo" w:hAnsi="Menlo" w:cs="Menlo"/>
          <w:sz w:val="18"/>
          <w:szCs w:val="20"/>
        </w:rPr>
        <w:t xml:space="preserve"> must be of at least size </w:t>
      </w:r>
      <w:r w:rsidRPr="00306533">
        <w:rPr>
          <w:rFonts w:ascii="Menlo" w:hAnsi="Menlo" w:cs="Menlo"/>
          <w:i/>
          <w:sz w:val="18"/>
          <w:szCs w:val="20"/>
        </w:rPr>
        <w:t>n</w:t>
      </w:r>
      <w:r w:rsidRPr="0068450B">
        <w:rPr>
          <w:rFonts w:ascii="Menlo" w:hAnsi="Menlo" w:cs="Menlo"/>
          <w:sz w:val="18"/>
          <w:szCs w:val="20"/>
        </w:rPr>
        <w:t>.</w:t>
      </w:r>
    </w:p>
    <w:p w14:paraId="0A675D0B" w14:textId="2A1614DF" w:rsidR="0068450B" w:rsidRDefault="0068450B" w:rsidP="00306533">
      <w:pPr>
        <w:rPr>
          <w:rFonts w:ascii="Menlo" w:hAnsi="Menlo" w:cs="Menlo"/>
          <w:sz w:val="18"/>
          <w:szCs w:val="20"/>
        </w:rPr>
      </w:pPr>
      <w:r w:rsidRPr="0068450B">
        <w:rPr>
          <w:rFonts w:ascii="Menlo" w:hAnsi="Menlo" w:cs="Menlo"/>
          <w:sz w:val="18"/>
          <w:szCs w:val="20"/>
        </w:rPr>
        <w:t xml:space="preserve">// Postcondition: </w:t>
      </w:r>
      <w:r w:rsidR="00306533">
        <w:rPr>
          <w:rFonts w:ascii="Menlo" w:hAnsi="Menlo" w:cs="Menlo"/>
          <w:sz w:val="18"/>
          <w:szCs w:val="20"/>
        </w:rPr>
        <w:t xml:space="preserve">If </w:t>
      </w:r>
      <w:r w:rsidRPr="00A80F4B">
        <w:rPr>
          <w:rFonts w:ascii="Menlo" w:hAnsi="Menlo" w:cs="Menlo"/>
          <w:i/>
          <w:sz w:val="18"/>
          <w:szCs w:val="20"/>
        </w:rPr>
        <w:t>array1</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 xml:space="preserve">] = </w:t>
      </w:r>
      <w:r w:rsidRPr="00A80F4B">
        <w:rPr>
          <w:rFonts w:ascii="Menlo" w:hAnsi="Menlo" w:cs="Menlo"/>
          <w:i/>
          <w:sz w:val="18"/>
          <w:szCs w:val="20"/>
        </w:rPr>
        <w:t>array2</w:t>
      </w:r>
      <w:r w:rsidRPr="0068450B">
        <w:rPr>
          <w:rFonts w:ascii="Menlo" w:hAnsi="Menlo" w:cs="Menlo"/>
          <w:sz w:val="18"/>
          <w:szCs w:val="20"/>
        </w:rPr>
        <w:t>[0…</w:t>
      </w:r>
      <w:r w:rsidRPr="00A80F4B">
        <w:rPr>
          <w:rFonts w:ascii="Menlo" w:hAnsi="Menlo" w:cs="Menlo"/>
          <w:i/>
          <w:sz w:val="18"/>
          <w:szCs w:val="20"/>
        </w:rPr>
        <w:t>n</w:t>
      </w:r>
      <w:r w:rsidR="00AA2505">
        <w:rPr>
          <w:rFonts w:ascii="Menlo" w:hAnsi="Menlo" w:cs="Menlo"/>
          <w:sz w:val="18"/>
          <w:szCs w:val="20"/>
        </w:rPr>
        <w:t>-1</w:t>
      </w:r>
      <w:r w:rsidRPr="0068450B">
        <w:rPr>
          <w:rFonts w:ascii="Menlo" w:hAnsi="Menlo" w:cs="Menlo"/>
          <w:sz w:val="18"/>
          <w:szCs w:val="20"/>
        </w:rPr>
        <w:t>]</w:t>
      </w:r>
      <w:r w:rsidR="00306533">
        <w:rPr>
          <w:rFonts w:ascii="Menlo" w:hAnsi="Menlo" w:cs="Menlo"/>
          <w:sz w:val="18"/>
          <w:szCs w:val="20"/>
        </w:rPr>
        <w:t xml:space="preserve"> then true is returned</w:t>
      </w:r>
      <w:r w:rsidRPr="0068450B">
        <w:rPr>
          <w:rFonts w:ascii="Menlo" w:hAnsi="Menlo" w:cs="Menlo"/>
          <w:sz w:val="18"/>
          <w:szCs w:val="20"/>
        </w:rPr>
        <w:t>.</w:t>
      </w:r>
    </w:p>
    <w:p w14:paraId="5298A8F4" w14:textId="19E68AA2" w:rsidR="00306533" w:rsidRPr="0068450B" w:rsidRDefault="00306533" w:rsidP="00306533">
      <w:pPr>
        <w:rPr>
          <w:rFonts w:ascii="Menlo" w:hAnsi="Menlo" w:cs="Menlo"/>
          <w:sz w:val="18"/>
          <w:szCs w:val="20"/>
        </w:rPr>
      </w:pPr>
      <w:r>
        <w:rPr>
          <w:rFonts w:ascii="Menlo" w:hAnsi="Menlo" w:cs="Menlo"/>
          <w:sz w:val="18"/>
          <w:szCs w:val="20"/>
        </w:rPr>
        <w:t xml:space="preserve">//   Otherwise false is returned. </w:t>
      </w:r>
    </w:p>
    <w:p w14:paraId="3A691D14" w14:textId="77777777" w:rsidR="0068450B" w:rsidRPr="0068450B" w:rsidRDefault="0068450B" w:rsidP="0068450B">
      <w:pPr>
        <w:rPr>
          <w:rFonts w:ascii="Menlo" w:hAnsi="Menlo" w:cs="Menlo"/>
          <w:sz w:val="18"/>
          <w:szCs w:val="20"/>
        </w:rPr>
      </w:pPr>
      <w:r w:rsidRPr="0068450B">
        <w:rPr>
          <w:rFonts w:ascii="Menlo" w:hAnsi="Menlo" w:cs="Menlo"/>
          <w:sz w:val="18"/>
          <w:szCs w:val="20"/>
        </w:rPr>
        <w:t>isEqual( array1, array2, n )</w:t>
      </w:r>
    </w:p>
    <w:p w14:paraId="6D8D56F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eq = true</w:t>
      </w:r>
    </w:p>
    <w:p w14:paraId="624D2AC0"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 Loop Invariant: at each execution of the guard,</w:t>
      </w:r>
    </w:p>
    <w:p w14:paraId="456DE170" w14:textId="7AAD0CA7" w:rsidR="0068450B" w:rsidRPr="0068450B" w:rsidRDefault="0068450B" w:rsidP="0068450B">
      <w:pPr>
        <w:ind w:firstLine="720"/>
        <w:rPr>
          <w:rFonts w:ascii="Menlo" w:hAnsi="Menlo" w:cs="Menlo"/>
          <w:sz w:val="18"/>
          <w:szCs w:val="20"/>
        </w:rPr>
      </w:pPr>
      <w:r w:rsidRPr="0068450B">
        <w:rPr>
          <w:rFonts w:ascii="Menlo" w:hAnsi="Menlo" w:cs="Menlo"/>
          <w:sz w:val="18"/>
          <w:szCs w:val="20"/>
        </w:rPr>
        <w:t xml:space="preserve">//   </w:t>
      </w:r>
      <w:r w:rsidR="00B803B1">
        <w:rPr>
          <w:rFonts w:ascii="Menlo" w:hAnsi="Menlo" w:cs="Menlo"/>
          <w:sz w:val="18"/>
          <w:szCs w:val="20"/>
        </w:rPr>
        <w:t>eq = (</w:t>
      </w:r>
      <w:r w:rsidRPr="0068450B">
        <w:rPr>
          <w:rFonts w:ascii="Menlo" w:hAnsi="Menlo" w:cs="Menlo"/>
          <w:sz w:val="18"/>
          <w:szCs w:val="20"/>
        </w:rPr>
        <w:t>array1[0…k</w:t>
      </w:r>
      <w:r>
        <w:rPr>
          <w:rFonts w:ascii="Menlo" w:hAnsi="Menlo" w:cs="Menlo"/>
          <w:sz w:val="18"/>
          <w:szCs w:val="20"/>
        </w:rPr>
        <w:t>-1</w:t>
      </w:r>
      <w:r w:rsidRPr="0068450B">
        <w:rPr>
          <w:rFonts w:ascii="Menlo" w:hAnsi="Menlo" w:cs="Menlo"/>
          <w:sz w:val="18"/>
          <w:szCs w:val="20"/>
        </w:rPr>
        <w:t>] = array2[0…k</w:t>
      </w:r>
      <w:r>
        <w:rPr>
          <w:rFonts w:ascii="Menlo" w:hAnsi="Menlo" w:cs="Menlo"/>
          <w:sz w:val="18"/>
          <w:szCs w:val="20"/>
        </w:rPr>
        <w:t>-1</w:t>
      </w:r>
      <w:r w:rsidRPr="0068450B">
        <w:rPr>
          <w:rFonts w:ascii="Menlo" w:hAnsi="Menlo" w:cs="Menlo"/>
          <w:sz w:val="18"/>
          <w:szCs w:val="20"/>
        </w:rPr>
        <w:t>]</w:t>
      </w:r>
      <w:r w:rsidR="00B803B1">
        <w:rPr>
          <w:rFonts w:ascii="Menlo" w:hAnsi="Menlo" w:cs="Menlo"/>
          <w:sz w:val="18"/>
          <w:szCs w:val="20"/>
        </w:rPr>
        <w:t xml:space="preserve">) and the loop terminates if </w:t>
      </w:r>
      <w:r w:rsidR="0000738D">
        <w:rPr>
          <w:rFonts w:ascii="Menlo" w:hAnsi="Menlo" w:cs="Menlo"/>
          <w:sz w:val="18"/>
          <w:szCs w:val="20"/>
        </w:rPr>
        <w:t>!eq.</w:t>
      </w:r>
    </w:p>
    <w:p w14:paraId="236E6FCA" w14:textId="77777777" w:rsidR="0068450B" w:rsidRPr="0068450B" w:rsidRDefault="0068450B" w:rsidP="0068450B">
      <w:pPr>
        <w:ind w:firstLine="720"/>
        <w:rPr>
          <w:rFonts w:ascii="Menlo" w:hAnsi="Menlo" w:cs="Menlo"/>
          <w:sz w:val="18"/>
          <w:szCs w:val="20"/>
        </w:rPr>
      </w:pPr>
      <w:r w:rsidRPr="0068450B">
        <w:rPr>
          <w:rFonts w:ascii="Menlo" w:hAnsi="Menlo" w:cs="Menlo"/>
          <w:sz w:val="18"/>
          <w:szCs w:val="20"/>
        </w:rPr>
        <w:t>k = 0</w:t>
      </w:r>
    </w:p>
    <w:p w14:paraId="5EC353A6" w14:textId="3F142EE7" w:rsidR="0068450B" w:rsidRPr="0068450B" w:rsidRDefault="001A757D" w:rsidP="0068450B">
      <w:pPr>
        <w:rPr>
          <w:rFonts w:ascii="Menlo" w:hAnsi="Menlo" w:cs="Menlo"/>
          <w:sz w:val="18"/>
          <w:szCs w:val="20"/>
        </w:rPr>
      </w:pPr>
      <w:r>
        <w:rPr>
          <w:rFonts w:ascii="Menlo" w:hAnsi="Menlo" w:cs="Menlo"/>
          <w:sz w:val="18"/>
          <w:szCs w:val="20"/>
        </w:rPr>
        <w:t xml:space="preserve">  </w:t>
      </w:r>
      <w:r>
        <w:rPr>
          <w:rFonts w:ascii="Menlo" w:hAnsi="Menlo" w:cs="Menlo"/>
          <w:sz w:val="18"/>
          <w:szCs w:val="20"/>
        </w:rPr>
        <w:tab/>
        <w:t>while eq &amp;&amp; k &lt; n:</w:t>
      </w:r>
    </w:p>
    <w:p w14:paraId="066CFB26" w14:textId="045821B3"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if array1[k] != array2[k]</w:t>
      </w:r>
      <w:r w:rsidR="001A757D">
        <w:rPr>
          <w:rFonts w:ascii="Menlo" w:hAnsi="Menlo" w:cs="Menlo"/>
          <w:sz w:val="18"/>
          <w:szCs w:val="20"/>
        </w:rPr>
        <w:t>:</w:t>
      </w:r>
    </w:p>
    <w:p w14:paraId="1DEB8D3D" w14:textId="5FBCB4FA"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r>
      <w:r w:rsidR="00AA2505">
        <w:rPr>
          <w:rFonts w:ascii="Menlo" w:hAnsi="Menlo" w:cs="Menlo"/>
          <w:sz w:val="18"/>
          <w:szCs w:val="20"/>
        </w:rPr>
        <w:tab/>
      </w:r>
      <w:r w:rsidRPr="0068450B">
        <w:rPr>
          <w:rFonts w:ascii="Menlo" w:hAnsi="Menlo" w:cs="Menlo"/>
          <w:sz w:val="18"/>
          <w:szCs w:val="20"/>
        </w:rPr>
        <w:t>eq = false</w:t>
      </w:r>
    </w:p>
    <w:p w14:paraId="70962BFB"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r>
      <w:r w:rsidRPr="0068450B">
        <w:rPr>
          <w:rFonts w:ascii="Menlo" w:hAnsi="Menlo" w:cs="Menlo"/>
          <w:sz w:val="18"/>
          <w:szCs w:val="20"/>
        </w:rPr>
        <w:tab/>
        <w:t>k++</w:t>
      </w:r>
    </w:p>
    <w:p w14:paraId="4C223FAF" w14:textId="77777777" w:rsidR="0068450B" w:rsidRPr="0068450B" w:rsidRDefault="0068450B" w:rsidP="0068450B">
      <w:pPr>
        <w:rPr>
          <w:rFonts w:ascii="Menlo" w:hAnsi="Menlo" w:cs="Menlo"/>
          <w:sz w:val="18"/>
          <w:szCs w:val="20"/>
        </w:rPr>
      </w:pPr>
      <w:r w:rsidRPr="0068450B">
        <w:rPr>
          <w:rFonts w:ascii="Menlo" w:hAnsi="Menlo" w:cs="Menlo"/>
          <w:sz w:val="18"/>
          <w:szCs w:val="20"/>
        </w:rPr>
        <w:t xml:space="preserve">  </w:t>
      </w:r>
      <w:r w:rsidRPr="0068450B">
        <w:rPr>
          <w:rFonts w:ascii="Menlo" w:hAnsi="Menlo" w:cs="Menlo"/>
          <w:sz w:val="18"/>
          <w:szCs w:val="20"/>
        </w:rPr>
        <w:tab/>
        <w:t>return eq</w:t>
      </w:r>
    </w:p>
    <w:p w14:paraId="58F1EE05" w14:textId="77777777" w:rsidR="0068450B" w:rsidRPr="0068450B" w:rsidRDefault="0068450B" w:rsidP="0068450B">
      <w:pPr>
        <w:rPr>
          <w:rFonts w:ascii="Menlo" w:hAnsi="Menlo" w:cs="Menlo"/>
          <w:sz w:val="18"/>
          <w:szCs w:val="20"/>
        </w:rPr>
      </w:pPr>
    </w:p>
    <w:p w14:paraId="3B64C4F6" w14:textId="77777777" w:rsidR="0068450B" w:rsidRPr="0068450B" w:rsidRDefault="0068450B" w:rsidP="0068450B">
      <w:pPr>
        <w:rPr>
          <w:rFonts w:ascii="Menlo" w:hAnsi="Menlo" w:cs="Menlo"/>
          <w:sz w:val="18"/>
          <w:szCs w:val="20"/>
        </w:rPr>
      </w:pPr>
    </w:p>
    <w:p w14:paraId="23E4E7E9" w14:textId="77777777" w:rsidR="0068450B" w:rsidRPr="0068450B" w:rsidRDefault="0068450B" w:rsidP="0068450B">
      <w:pPr>
        <w:rPr>
          <w:rFonts w:ascii="Menlo" w:hAnsi="Menlo" w:cs="Menlo"/>
          <w:sz w:val="18"/>
          <w:szCs w:val="20"/>
        </w:rPr>
      </w:pPr>
    </w:p>
    <w:p w14:paraId="1FA1A79E" w14:textId="70D63D0A" w:rsidR="0068450B" w:rsidRDefault="00C02070" w:rsidP="0068450B">
      <w:pPr>
        <w:rPr>
          <w:rFonts w:ascii="Menlo" w:hAnsi="Menlo" w:cs="Menlo"/>
          <w:sz w:val="18"/>
          <w:szCs w:val="20"/>
        </w:rPr>
      </w:pPr>
      <w:r>
        <w:rPr>
          <w:rFonts w:ascii="Menlo" w:hAnsi="Menlo" w:cs="Menlo"/>
          <w:sz w:val="18"/>
          <w:szCs w:val="20"/>
        </w:rPr>
        <w:t>// Precondition: none.</w:t>
      </w:r>
    </w:p>
    <w:p w14:paraId="58DB15E8" w14:textId="77777777" w:rsidR="00C02070" w:rsidRDefault="00C02070" w:rsidP="0068450B">
      <w:pPr>
        <w:rPr>
          <w:rFonts w:ascii="Menlo" w:hAnsi="Menlo" w:cs="Menlo"/>
          <w:sz w:val="18"/>
          <w:szCs w:val="20"/>
        </w:rPr>
      </w:pPr>
      <w:r>
        <w:rPr>
          <w:rFonts w:ascii="Menlo" w:hAnsi="Menlo" w:cs="Menlo"/>
          <w:sz w:val="18"/>
          <w:szCs w:val="20"/>
        </w:rPr>
        <w:t xml:space="preserve">// Postcondition: Timing data for Timsort, Merge sort, </w:t>
      </w:r>
    </w:p>
    <w:p w14:paraId="2925D360" w14:textId="77777777" w:rsidR="00C02070" w:rsidRDefault="00C02070" w:rsidP="0068450B">
      <w:pPr>
        <w:rPr>
          <w:rFonts w:ascii="Menlo" w:hAnsi="Menlo" w:cs="Menlo"/>
          <w:sz w:val="18"/>
          <w:szCs w:val="20"/>
        </w:rPr>
      </w:pPr>
      <w:r>
        <w:rPr>
          <w:rFonts w:ascii="Menlo" w:hAnsi="Menlo" w:cs="Menlo"/>
          <w:sz w:val="18"/>
          <w:szCs w:val="20"/>
        </w:rPr>
        <w:t>//   Insertion sort, and Bubble sort is outputted along with the exponent on sqrt(2)</w:t>
      </w:r>
    </w:p>
    <w:p w14:paraId="23C2BF72" w14:textId="77777777" w:rsidR="00C02070" w:rsidRDefault="00C02070" w:rsidP="0068450B">
      <w:pPr>
        <w:rPr>
          <w:rFonts w:ascii="Menlo" w:hAnsi="Menlo" w:cs="Menlo"/>
          <w:sz w:val="18"/>
          <w:szCs w:val="20"/>
        </w:rPr>
      </w:pPr>
      <w:r>
        <w:rPr>
          <w:rFonts w:ascii="Menlo" w:hAnsi="Menlo" w:cs="Menlo"/>
          <w:sz w:val="18"/>
          <w:szCs w:val="20"/>
        </w:rPr>
        <w:t xml:space="preserve">//   and the data size.  This is done for each of 26 sizes of data for </w:t>
      </w:r>
    </w:p>
    <w:p w14:paraId="6C32B853" w14:textId="3D4533DF" w:rsidR="00C02070" w:rsidRPr="0068450B" w:rsidRDefault="00C02070" w:rsidP="0068450B">
      <w:pPr>
        <w:rPr>
          <w:rFonts w:ascii="Menlo" w:hAnsi="Menlo" w:cs="Menlo"/>
          <w:sz w:val="18"/>
          <w:szCs w:val="20"/>
        </w:rPr>
      </w:pPr>
      <w:r>
        <w:rPr>
          <w:rFonts w:ascii="Menlo" w:hAnsi="Menlo" w:cs="Menlo"/>
          <w:sz w:val="18"/>
          <w:szCs w:val="20"/>
        </w:rPr>
        <w:t>//   each of 3 data states.</w:t>
      </w:r>
    </w:p>
    <w:p w14:paraId="17A8274D" w14:textId="6B40F380" w:rsidR="0068450B" w:rsidRPr="0068450B" w:rsidRDefault="0068450B" w:rsidP="0068450B">
      <w:pPr>
        <w:rPr>
          <w:rFonts w:ascii="Menlo" w:hAnsi="Menlo" w:cs="Menlo"/>
          <w:sz w:val="18"/>
          <w:szCs w:val="20"/>
        </w:rPr>
      </w:pPr>
      <w:r w:rsidRPr="0068450B">
        <w:rPr>
          <w:rFonts w:ascii="Menlo" w:hAnsi="Menlo" w:cs="Menlo"/>
          <w:sz w:val="18"/>
          <w:szCs w:val="20"/>
        </w:rPr>
        <w:t>main()</w:t>
      </w:r>
      <w:r w:rsidR="00425E73">
        <w:rPr>
          <w:rFonts w:ascii="Menlo" w:hAnsi="Menlo" w:cs="Menlo"/>
          <w:sz w:val="18"/>
          <w:szCs w:val="20"/>
        </w:rPr>
        <w:t>:</w:t>
      </w:r>
    </w:p>
    <w:p w14:paraId="7341099F" w14:textId="66E92E5F" w:rsidR="0068450B" w:rsidRDefault="0068450B" w:rsidP="00DA1010">
      <w:pPr>
        <w:rPr>
          <w:rFonts w:ascii="Menlo" w:hAnsi="Menlo" w:cs="Menlo"/>
          <w:sz w:val="18"/>
          <w:szCs w:val="20"/>
        </w:rPr>
      </w:pPr>
      <w:r w:rsidRPr="0068450B">
        <w:rPr>
          <w:rFonts w:ascii="Menlo" w:hAnsi="Menlo" w:cs="Menlo"/>
          <w:sz w:val="18"/>
          <w:szCs w:val="20"/>
        </w:rPr>
        <w:tab/>
        <w:t xml:space="preserve">// Loop invariant: at each execution of the guard, </w:t>
      </w:r>
      <w:r w:rsidR="00DA1010">
        <w:rPr>
          <w:rFonts w:ascii="Menlo" w:hAnsi="Menlo" w:cs="Menlo"/>
          <w:sz w:val="18"/>
          <w:szCs w:val="20"/>
        </w:rPr>
        <w:t>the timing data</w:t>
      </w:r>
    </w:p>
    <w:p w14:paraId="2587D453" w14:textId="20B166A3" w:rsidR="00DA1010" w:rsidRPr="0068450B" w:rsidRDefault="00DA1010" w:rsidP="00DA1010">
      <w:pPr>
        <w:rPr>
          <w:rFonts w:ascii="Menlo" w:hAnsi="Menlo" w:cs="Menlo"/>
          <w:sz w:val="18"/>
          <w:szCs w:val="20"/>
        </w:rPr>
      </w:pPr>
      <w:r>
        <w:rPr>
          <w:rFonts w:ascii="Menlo" w:hAnsi="Menlo" w:cs="Menlo"/>
          <w:sz w:val="18"/>
          <w:szCs w:val="20"/>
        </w:rPr>
        <w:tab/>
        <w:t>//   for all previous values of ds are outputted.</w:t>
      </w:r>
    </w:p>
    <w:p w14:paraId="211B1B24" w14:textId="0B8D3FBF" w:rsidR="0068450B" w:rsidRPr="0068450B" w:rsidRDefault="0068450B" w:rsidP="0068450B">
      <w:pPr>
        <w:rPr>
          <w:rFonts w:ascii="Menlo" w:hAnsi="Menlo" w:cs="Menlo"/>
          <w:sz w:val="18"/>
          <w:szCs w:val="20"/>
        </w:rPr>
      </w:pPr>
      <w:r w:rsidRPr="0068450B">
        <w:rPr>
          <w:rFonts w:ascii="Menlo" w:hAnsi="Menlo" w:cs="Menlo"/>
          <w:sz w:val="18"/>
          <w:szCs w:val="20"/>
        </w:rPr>
        <w:tab/>
        <w:t>foreach ds in dataState</w:t>
      </w:r>
      <w:r w:rsidR="001A757D">
        <w:rPr>
          <w:rFonts w:ascii="Menlo" w:hAnsi="Menlo" w:cs="Menlo"/>
          <w:sz w:val="18"/>
          <w:szCs w:val="20"/>
        </w:rPr>
        <w:t>:</w:t>
      </w:r>
    </w:p>
    <w:p w14:paraId="2E6FC64E" w14:textId="3A115CF5" w:rsidR="0068450B" w:rsidRDefault="0068450B" w:rsidP="00C673AB">
      <w:pPr>
        <w:rPr>
          <w:rFonts w:ascii="Menlo" w:hAnsi="Menlo" w:cs="Menlo"/>
          <w:sz w:val="18"/>
          <w:szCs w:val="20"/>
        </w:rPr>
      </w:pPr>
      <w:r w:rsidRPr="0068450B">
        <w:rPr>
          <w:rFonts w:ascii="Menlo" w:hAnsi="Menlo" w:cs="Menlo"/>
          <w:sz w:val="18"/>
          <w:szCs w:val="20"/>
        </w:rPr>
        <w:t xml:space="preserve"> </w:t>
      </w:r>
      <w:r w:rsidR="00BF7300">
        <w:rPr>
          <w:rFonts w:ascii="Menlo" w:hAnsi="Menlo" w:cs="Menlo"/>
          <w:sz w:val="18"/>
          <w:szCs w:val="20"/>
        </w:rPr>
        <w:tab/>
      </w:r>
      <w:r w:rsidR="00BF7300">
        <w:rPr>
          <w:rFonts w:ascii="Menlo" w:hAnsi="Menlo" w:cs="Menlo"/>
          <w:sz w:val="18"/>
          <w:szCs w:val="20"/>
        </w:rPr>
        <w:tab/>
        <w:t>exponent = 1</w:t>
      </w:r>
    </w:p>
    <w:p w14:paraId="73D50172" w14:textId="5C0EAD0B" w:rsidR="00BF7300" w:rsidRPr="0068450B" w:rsidRDefault="00BF7300" w:rsidP="00C673AB">
      <w:pPr>
        <w:rPr>
          <w:rFonts w:ascii="Menlo" w:hAnsi="Menlo" w:cs="Menlo"/>
          <w:sz w:val="18"/>
          <w:szCs w:val="20"/>
        </w:rPr>
      </w:pPr>
      <w:r>
        <w:rPr>
          <w:rFonts w:ascii="Menlo" w:hAnsi="Menlo" w:cs="Menlo"/>
          <w:sz w:val="18"/>
          <w:szCs w:val="20"/>
        </w:rPr>
        <w:tab/>
      </w:r>
      <w:r>
        <w:rPr>
          <w:rFonts w:ascii="Menlo" w:hAnsi="Menlo" w:cs="Menlo"/>
          <w:sz w:val="18"/>
          <w:szCs w:val="20"/>
        </w:rPr>
        <w:tab/>
      </w:r>
    </w:p>
    <w:p w14:paraId="1117770E" w14:textId="77777777" w:rsidR="0068450B" w:rsidRPr="0068450B" w:rsidRDefault="0068450B" w:rsidP="0068450B">
      <w:pPr>
        <w:ind w:left="720"/>
        <w:rPr>
          <w:rFonts w:ascii="Menlo" w:hAnsi="Menlo" w:cs="Menlo"/>
          <w:sz w:val="18"/>
          <w:szCs w:val="20"/>
        </w:rPr>
      </w:pPr>
      <w:r w:rsidRPr="0068450B">
        <w:rPr>
          <w:rFonts w:ascii="Menlo" w:hAnsi="Menlo" w:cs="Menlo"/>
          <w:sz w:val="18"/>
          <w:szCs w:val="20"/>
        </w:rPr>
        <w:tab/>
        <w:t>// Loop invariant: at each comparison of the guard,</w:t>
      </w:r>
    </w:p>
    <w:p w14:paraId="39187A59" w14:textId="77777777" w:rsidR="003B43C7" w:rsidRDefault="0068450B" w:rsidP="0068450B">
      <w:pPr>
        <w:ind w:left="720"/>
        <w:rPr>
          <w:rFonts w:ascii="Menlo" w:hAnsi="Menlo" w:cs="Menlo"/>
          <w:sz w:val="18"/>
          <w:szCs w:val="20"/>
        </w:rPr>
      </w:pPr>
      <w:r w:rsidRPr="0068450B">
        <w:rPr>
          <w:rFonts w:ascii="Menlo" w:hAnsi="Menlo" w:cs="Menlo"/>
          <w:sz w:val="18"/>
          <w:szCs w:val="20"/>
        </w:rPr>
        <w:tab/>
        <w:t>//   the</w:t>
      </w:r>
      <w:r w:rsidR="003B43C7">
        <w:rPr>
          <w:rFonts w:ascii="Menlo" w:hAnsi="Menlo" w:cs="Menlo"/>
          <w:sz w:val="18"/>
          <w:szCs w:val="20"/>
        </w:rPr>
        <w:t xml:space="preserve"> approximate</w:t>
      </w:r>
      <w:r w:rsidRPr="0068450B">
        <w:rPr>
          <w:rFonts w:ascii="Menlo" w:hAnsi="Menlo" w:cs="Menlo"/>
          <w:sz w:val="18"/>
          <w:szCs w:val="20"/>
        </w:rPr>
        <w:t xml:space="preserve"> </w:t>
      </w:r>
      <w:r w:rsidR="003B43C7">
        <w:rPr>
          <w:rFonts w:ascii="Menlo" w:hAnsi="Menlo" w:cs="Menlo"/>
          <w:sz w:val="18"/>
          <w:szCs w:val="20"/>
        </w:rPr>
        <w:t>number of CPU clock cycles</w:t>
      </w:r>
      <w:r w:rsidRPr="0068450B">
        <w:rPr>
          <w:rFonts w:ascii="Menlo" w:hAnsi="Menlo" w:cs="Menlo"/>
          <w:sz w:val="18"/>
          <w:szCs w:val="20"/>
        </w:rPr>
        <w:t xml:space="preserve"> it </w:t>
      </w:r>
      <w:r w:rsidR="003B43C7">
        <w:rPr>
          <w:rFonts w:ascii="Menlo" w:hAnsi="Menlo" w:cs="Menlo"/>
          <w:sz w:val="18"/>
          <w:szCs w:val="20"/>
        </w:rPr>
        <w:t>takes to run each of</w:t>
      </w:r>
    </w:p>
    <w:p w14:paraId="2ED10176" w14:textId="4802CDE0" w:rsidR="003B43C7" w:rsidRDefault="003B43C7" w:rsidP="003B43C7">
      <w:pPr>
        <w:ind w:left="720"/>
        <w:rPr>
          <w:rFonts w:ascii="Menlo" w:hAnsi="Menlo" w:cs="Menlo"/>
          <w:sz w:val="18"/>
          <w:szCs w:val="20"/>
        </w:rPr>
      </w:pPr>
      <w:r>
        <w:rPr>
          <w:rFonts w:ascii="Menlo" w:hAnsi="Menlo" w:cs="Menlo"/>
          <w:sz w:val="18"/>
          <w:szCs w:val="20"/>
        </w:rPr>
        <w:tab/>
        <w:t xml:space="preserve">//   </w:t>
      </w:r>
      <w:r w:rsidR="0068450B" w:rsidRPr="0068450B">
        <w:rPr>
          <w:rFonts w:ascii="Menlo" w:hAnsi="Menlo" w:cs="Menlo"/>
          <w:sz w:val="18"/>
          <w:szCs w:val="20"/>
        </w:rPr>
        <w:t xml:space="preserve">the sorting algorithms </w:t>
      </w:r>
      <w:r>
        <w:rPr>
          <w:rFonts w:ascii="Menlo" w:hAnsi="Menlo" w:cs="Menlo"/>
          <w:sz w:val="18"/>
          <w:szCs w:val="20"/>
        </w:rPr>
        <w:t xml:space="preserve">on </w:t>
      </w:r>
      <w:r w:rsidR="0068450B" w:rsidRPr="0068450B">
        <w:rPr>
          <w:rFonts w:ascii="Menlo" w:hAnsi="Menlo" w:cs="Menlo"/>
          <w:sz w:val="18"/>
          <w:szCs w:val="20"/>
        </w:rPr>
        <w:t xml:space="preserve">sqrt(2) ^ (1…exponent–1) items </w:t>
      </w:r>
    </w:p>
    <w:p w14:paraId="296DECD9" w14:textId="28514ED3" w:rsidR="0068450B" w:rsidRPr="0068450B" w:rsidRDefault="003B43C7" w:rsidP="003B43C7">
      <w:pPr>
        <w:ind w:left="720" w:firstLine="720"/>
        <w:rPr>
          <w:rFonts w:ascii="Menlo" w:hAnsi="Menlo" w:cs="Menlo"/>
          <w:sz w:val="18"/>
          <w:szCs w:val="20"/>
        </w:rPr>
      </w:pPr>
      <w:r>
        <w:rPr>
          <w:rFonts w:ascii="Menlo" w:hAnsi="Menlo" w:cs="Menlo"/>
          <w:sz w:val="18"/>
          <w:szCs w:val="20"/>
        </w:rPr>
        <w:t xml:space="preserve">//   </w:t>
      </w:r>
      <w:r w:rsidR="00C733FB">
        <w:rPr>
          <w:rFonts w:ascii="Menlo" w:hAnsi="Menlo" w:cs="Menlo"/>
          <w:sz w:val="18"/>
          <w:szCs w:val="20"/>
        </w:rPr>
        <w:t>has</w:t>
      </w:r>
      <w:r w:rsidR="0068450B" w:rsidRPr="0068450B">
        <w:rPr>
          <w:rFonts w:ascii="Menlo" w:hAnsi="Menlo" w:cs="Menlo"/>
          <w:sz w:val="18"/>
          <w:szCs w:val="20"/>
        </w:rPr>
        <w:t xml:space="preserve"> be</w:t>
      </w:r>
      <w:r w:rsidR="00C733FB">
        <w:rPr>
          <w:rFonts w:ascii="Menlo" w:hAnsi="Menlo" w:cs="Menlo"/>
          <w:sz w:val="18"/>
          <w:szCs w:val="20"/>
        </w:rPr>
        <w:t>en</w:t>
      </w:r>
      <w:r w:rsidR="00C02070">
        <w:rPr>
          <w:rFonts w:ascii="Menlo" w:hAnsi="Menlo" w:cs="Menlo"/>
          <w:sz w:val="18"/>
          <w:szCs w:val="20"/>
        </w:rPr>
        <w:t xml:space="preserve"> outputted</w:t>
      </w:r>
    </w:p>
    <w:p w14:paraId="7924096F" w14:textId="707B062C" w:rsidR="0068450B" w:rsidRPr="0068450B" w:rsidRDefault="0068450B" w:rsidP="0068450B">
      <w:pPr>
        <w:ind w:left="720"/>
        <w:rPr>
          <w:rFonts w:ascii="Menlo" w:hAnsi="Menlo" w:cs="Menlo"/>
          <w:sz w:val="18"/>
          <w:szCs w:val="20"/>
        </w:rPr>
      </w:pPr>
      <w:r w:rsidRPr="0068450B">
        <w:rPr>
          <w:rFonts w:ascii="Menlo" w:hAnsi="Menlo" w:cs="Menlo"/>
          <w:sz w:val="18"/>
          <w:szCs w:val="20"/>
        </w:rPr>
        <w:tab/>
      </w:r>
      <w:r w:rsidR="00356204">
        <w:rPr>
          <w:rFonts w:ascii="Menlo" w:hAnsi="Menlo" w:cs="Menlo"/>
          <w:sz w:val="18"/>
          <w:szCs w:val="20"/>
        </w:rPr>
        <w:t>while</w:t>
      </w:r>
      <w:r w:rsidR="00C02070">
        <w:rPr>
          <w:rFonts w:ascii="Menlo" w:hAnsi="Menlo" w:cs="Menlo"/>
          <w:sz w:val="18"/>
          <w:szCs w:val="20"/>
        </w:rPr>
        <w:t xml:space="preserve"> </w:t>
      </w:r>
      <w:r w:rsidR="001A757D">
        <w:rPr>
          <w:rFonts w:ascii="Menlo" w:hAnsi="Menlo" w:cs="Menlo"/>
          <w:sz w:val="18"/>
          <w:szCs w:val="20"/>
        </w:rPr>
        <w:t>sqrt(2) ^ exponent</w:t>
      </w:r>
      <w:r w:rsidR="00C02070">
        <w:rPr>
          <w:rFonts w:ascii="Menlo" w:hAnsi="Menlo" w:cs="Menlo"/>
          <w:sz w:val="18"/>
          <w:szCs w:val="20"/>
        </w:rPr>
        <w:t xml:space="preserve"> </w:t>
      </w:r>
      <w:r w:rsidR="001A757D">
        <w:rPr>
          <w:rFonts w:ascii="Menlo" w:hAnsi="Menlo" w:cs="Menlo"/>
          <w:sz w:val="18"/>
          <w:szCs w:val="20"/>
        </w:rPr>
        <w:t>&lt;</w:t>
      </w:r>
      <w:r w:rsidR="000C63F5">
        <w:rPr>
          <w:rFonts w:ascii="Menlo" w:hAnsi="Menlo" w:cs="Menlo"/>
          <w:sz w:val="18"/>
          <w:szCs w:val="20"/>
        </w:rPr>
        <w:t>=</w:t>
      </w:r>
      <w:r w:rsidR="001A757D">
        <w:rPr>
          <w:rFonts w:ascii="Menlo" w:hAnsi="Menlo" w:cs="Menlo"/>
          <w:sz w:val="18"/>
          <w:szCs w:val="20"/>
        </w:rPr>
        <w:t xml:space="preserve"> MAX_DATA_SIZE:</w:t>
      </w:r>
    </w:p>
    <w:p w14:paraId="768AE7E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n = floor( (sqrt(2) ^ exponent) + 0.5 )</w:t>
      </w:r>
    </w:p>
    <w:p w14:paraId="49EF5711"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GenerateData( original_data, n, ds )</w:t>
      </w:r>
    </w:p>
    <w:p w14:paraId="7DEC1265" w14:textId="35CA73E8"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ds )</w:t>
      </w:r>
      <w:r w:rsidR="00425E73">
        <w:rPr>
          <w:rFonts w:ascii="Menlo" w:hAnsi="Menlo" w:cs="Menlo"/>
          <w:sz w:val="18"/>
          <w:szCs w:val="20"/>
        </w:rPr>
        <w:t>:</w:t>
      </w:r>
    </w:p>
    <w:p w14:paraId="648AAA1F"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36AD43C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
    <w:p w14:paraId="300ECF7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4339C05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 = currentTime()</w:t>
      </w:r>
    </w:p>
    <w:p w14:paraId="1995186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timsort( data, 0, n-1 )</w:t>
      </w:r>
    </w:p>
    <w:p w14:paraId="07D6343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3F9DBAB5" w14:textId="32CD4F3E"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r w:rsidR="00425E73">
        <w:rPr>
          <w:rFonts w:ascii="Menlo" w:hAnsi="Menlo" w:cs="Menlo"/>
          <w:sz w:val="18"/>
          <w:szCs w:val="20"/>
        </w:rPr>
        <w:t>:</w:t>
      </w:r>
    </w:p>
    <w:p w14:paraId="211089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1271DBC6" w14:textId="4B328BB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3508F680" w14:textId="77777777" w:rsidR="0068450B" w:rsidRPr="0068450B" w:rsidRDefault="0068450B" w:rsidP="0068450B">
      <w:pPr>
        <w:ind w:left="720" w:firstLine="720"/>
        <w:rPr>
          <w:rFonts w:ascii="Menlo" w:hAnsi="Menlo" w:cs="Menlo"/>
          <w:sz w:val="18"/>
          <w:szCs w:val="20"/>
        </w:rPr>
      </w:pPr>
    </w:p>
    <w:p w14:paraId="33E54F7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7F2730B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lastRenderedPageBreak/>
        <w:tab/>
        <w:t>t = currentTime()</w:t>
      </w:r>
    </w:p>
    <w:p w14:paraId="1D84F98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mergesort( data, 0, n-1 )</w:t>
      </w:r>
    </w:p>
    <w:p w14:paraId="1165A57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0389452F" w14:textId="0965CDB3"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r w:rsidR="00425E73">
        <w:rPr>
          <w:rFonts w:ascii="Menlo" w:hAnsi="Menlo" w:cs="Menlo"/>
          <w:sz w:val="18"/>
          <w:szCs w:val="20"/>
        </w:rPr>
        <w:t>:</w:t>
      </w:r>
    </w:p>
    <w:p w14:paraId="442FE11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7BDAC7A1" w14:textId="7D284025"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3296600"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363AC0E1"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 = currentTime()</w:t>
      </w:r>
    </w:p>
    <w:p w14:paraId="0706380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insertionsort( data, 0, n-1 )</w:t>
      </w:r>
    </w:p>
    <w:p w14:paraId="14A0388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61A5D15C" w14:textId="21910D24"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r w:rsidR="00425E73">
        <w:rPr>
          <w:rFonts w:ascii="Menlo" w:hAnsi="Menlo" w:cs="Menlo"/>
          <w:sz w:val="18"/>
          <w:szCs w:val="20"/>
        </w:rPr>
        <w:t>:</w:t>
      </w:r>
    </w:p>
    <w:p w14:paraId="315D9E59"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6F9093B2" w14:textId="2BB0FDC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187F0BED"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data = original_data</w:t>
      </w:r>
    </w:p>
    <w:p w14:paraId="5CF94B1A"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t = currentTime()</w:t>
      </w:r>
    </w:p>
    <w:p w14:paraId="62C313A3"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bubblesort( data, 0, n-1 )</w:t>
      </w:r>
    </w:p>
    <w:p w14:paraId="70D54355"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duration = currentTime() – t</w:t>
      </w:r>
    </w:p>
    <w:p w14:paraId="4084FC08" w14:textId="54B1F1FF"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if !isSorted( data, n, presorted )</w:t>
      </w:r>
      <w:r w:rsidR="00425E73">
        <w:rPr>
          <w:rFonts w:ascii="Menlo" w:hAnsi="Menlo" w:cs="Menlo"/>
          <w:sz w:val="18"/>
          <w:szCs w:val="20"/>
        </w:rPr>
        <w:t>:</w:t>
      </w:r>
    </w:p>
    <w:p w14:paraId="48C584F7"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r w:rsidRPr="0068450B">
        <w:rPr>
          <w:rFonts w:ascii="Menlo" w:hAnsi="Menlo" w:cs="Menlo"/>
          <w:sz w:val="18"/>
          <w:szCs w:val="20"/>
        </w:rPr>
        <w:tab/>
        <w:t>Error()</w:t>
      </w:r>
    </w:p>
    <w:p w14:paraId="5C8ACB33" w14:textId="5DEC2A3A"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w:t>
      </w:r>
      <w:r w:rsidR="00A02CBB">
        <w:rPr>
          <w:rFonts w:ascii="Menlo" w:hAnsi="Menlo" w:cs="Menlo"/>
          <w:sz w:val="18"/>
          <w:szCs w:val="20"/>
        </w:rPr>
        <w:t xml:space="preserve"> </w:t>
      </w:r>
      <w:r w:rsidR="00A02CBB" w:rsidRPr="0068450B">
        <w:rPr>
          <w:rFonts w:ascii="Menlo" w:hAnsi="Menlo" w:cs="Menlo"/>
          <w:sz w:val="18"/>
          <w:szCs w:val="20"/>
        </w:rPr>
        <w:t>duration</w:t>
      </w:r>
      <w:r w:rsidR="00A02CBB">
        <w:rPr>
          <w:rFonts w:ascii="Menlo" w:hAnsi="Menlo" w:cs="Menlo"/>
          <w:sz w:val="18"/>
          <w:szCs w:val="20"/>
        </w:rPr>
        <w:t xml:space="preserve"> </w:t>
      </w:r>
      <w:r w:rsidRPr="0068450B">
        <w:rPr>
          <w:rFonts w:ascii="Menlo" w:hAnsi="Menlo" w:cs="Menlo"/>
          <w:sz w:val="18"/>
          <w:szCs w:val="20"/>
        </w:rPr>
        <w:t>)</w:t>
      </w:r>
    </w:p>
    <w:p w14:paraId="53A24AB4"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r>
    </w:p>
    <w:p w14:paraId="1418B9CE"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 exponent )</w:t>
      </w:r>
    </w:p>
    <w:p w14:paraId="139CC238"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output( n )</w:t>
      </w:r>
    </w:p>
    <w:p w14:paraId="7FD3A286" w14:textId="77777777" w:rsidR="0068450B" w:rsidRPr="0068450B" w:rsidRDefault="0068450B" w:rsidP="0068450B">
      <w:pPr>
        <w:ind w:left="720" w:firstLine="720"/>
        <w:rPr>
          <w:rFonts w:ascii="Menlo" w:hAnsi="Menlo" w:cs="Menlo"/>
          <w:sz w:val="18"/>
          <w:szCs w:val="20"/>
        </w:rPr>
      </w:pPr>
      <w:r w:rsidRPr="0068450B">
        <w:rPr>
          <w:rFonts w:ascii="Menlo" w:hAnsi="Menlo" w:cs="Menlo"/>
          <w:sz w:val="18"/>
          <w:szCs w:val="20"/>
        </w:rPr>
        <w:tab/>
        <w:t>exponent++</w:t>
      </w:r>
    </w:p>
    <w:p w14:paraId="5869167F" w14:textId="0F89651A" w:rsidR="00C04F4E" w:rsidRDefault="00C04F4E"/>
    <w:p w14:paraId="5290EFC9" w14:textId="77777777" w:rsidR="00C04F4E" w:rsidRDefault="00C04F4E"/>
    <w:p w14:paraId="107A0CB2" w14:textId="77777777" w:rsidR="00465FDB" w:rsidRDefault="00465FDB"/>
    <w:p w14:paraId="3545C0B6" w14:textId="72E917E8" w:rsidR="00465FDB" w:rsidRDefault="00A142E5" w:rsidP="00F813FA">
      <w:pPr>
        <w:ind w:firstLine="720"/>
      </w:pPr>
      <w:r>
        <w:t xml:space="preserve">The C++ program outputted the data through STDOUT.  The program was compiled into the Unix executable file </w:t>
      </w:r>
      <w:r w:rsidRPr="00FA7E11">
        <w:rPr>
          <w:rFonts w:ascii="Courier New" w:hAnsi="Courier New" w:cs="Courier New"/>
        </w:rPr>
        <w:t>a.out</w:t>
      </w:r>
      <w:r>
        <w:t xml:space="preserve"> and the Unix command </w:t>
      </w:r>
      <w:r w:rsidRPr="00FA7E11">
        <w:rPr>
          <w:rFonts w:ascii="Courier New" w:hAnsi="Courier New" w:cs="Courier New"/>
        </w:rPr>
        <w:t>./a.out &gt; CPUcounts.txt</w:t>
      </w:r>
      <w:r>
        <w:rPr>
          <w:rFonts w:ascii="Andale Mono" w:hAnsi="Andale Mono"/>
        </w:rPr>
        <w:t xml:space="preserve"> </w:t>
      </w:r>
      <w:r w:rsidRPr="00F024F3">
        <w:t>was used</w:t>
      </w:r>
      <w:r>
        <w:t xml:space="preserve"> to collect the data into a text file.  This was done on a MacBook Pro with a single core processor, which may have helped the accuracy of the CPU cycle counts.  There are 2 billion CPU clock cycles in a second on this computer.  Then the data was im</w:t>
      </w:r>
      <w:r w:rsidR="00254BAC">
        <w:t>ported into Microsoft Excel.  First, the data was plotted on a linear scale</w:t>
      </w:r>
      <w:r>
        <w:t>.</w:t>
      </w:r>
      <w:r w:rsidR="00254BAC">
        <w:t xml:space="preserve"> </w:t>
      </w:r>
      <w:r w:rsidR="000813E8">
        <w:t xml:space="preserve"> </w:t>
      </w:r>
      <w:r w:rsidR="007D0A04">
        <w:t>The linearly scaled graph</w:t>
      </w:r>
      <w:r w:rsidR="00254BAC">
        <w:t xml:space="preserve"> is included in this report to give the viewer a feel for what the data really looks like.  Then the data was plotted on a logarithmic scale.  The logarithmic</w:t>
      </w:r>
      <w:r w:rsidR="00F813FA">
        <w:t>ally scaled</w:t>
      </w:r>
      <w:r w:rsidR="00254BAC">
        <w:t xml:space="preserve"> graph allows for </w:t>
      </w:r>
      <w:r w:rsidR="00F813FA">
        <w:t>deep</w:t>
      </w:r>
      <w:r w:rsidR="00254BAC">
        <w:t xml:space="preserve"> analysis of the data.</w:t>
      </w:r>
      <w:r>
        <w:t xml:space="preserve">  Timsort is represented by the color green, Merge sort by blue, Insertion sort by orange, and Bubble sort by gray.  Test cases of randomly sorted data are represented by circles, presorted by squares, and reverse sorted by triangles.</w:t>
      </w:r>
    </w:p>
    <w:p w14:paraId="4FFEDADC" w14:textId="77777777" w:rsidR="00465FDB" w:rsidRDefault="00465FDB"/>
    <w:p w14:paraId="1D4BD035" w14:textId="2B6FBD46" w:rsidR="00C04F4E" w:rsidRDefault="00C733FB">
      <w:r>
        <w:rPr>
          <w:noProof/>
        </w:rPr>
        <w:lastRenderedPageBreak/>
        <w:drawing>
          <wp:inline distT="0" distB="0" distL="0" distR="0" wp14:anchorId="78BCF45A" wp14:editId="03F71D4E">
            <wp:extent cx="5039360" cy="2745740"/>
            <wp:effectExtent l="0" t="0" r="1524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7F4119" w14:textId="06554C26" w:rsidR="00C04F4E" w:rsidRDefault="00C733FB">
      <w:r>
        <w:rPr>
          <w:noProof/>
        </w:rPr>
        <w:drawing>
          <wp:inline distT="0" distB="0" distL="0" distR="0" wp14:anchorId="1156F599" wp14:editId="5018A3FF">
            <wp:extent cx="5039360" cy="4980630"/>
            <wp:effectExtent l="0" t="0" r="15240" b="234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F10645" w14:textId="77777777" w:rsidR="00C04F4E" w:rsidRDefault="00C04F4E"/>
    <w:p w14:paraId="358A42A9" w14:textId="7C6A7DBB" w:rsidR="00C04F4E" w:rsidRDefault="00C04F4E"/>
    <w:p w14:paraId="142C1837" w14:textId="77777777" w:rsidR="00C04F4E" w:rsidRDefault="00C04F4E"/>
    <w:p w14:paraId="7AA9A46F" w14:textId="6D28C80B" w:rsidR="00C04F4E" w:rsidRDefault="00C04F4E"/>
    <w:p w14:paraId="591627D7" w14:textId="3C73E666" w:rsidR="00C04F4E" w:rsidRDefault="00C04F4E"/>
    <w:p w14:paraId="42034423" w14:textId="77777777" w:rsidR="00C04F4E" w:rsidRDefault="00C04F4E"/>
    <w:p w14:paraId="4136E2FF" w14:textId="0B4644EC" w:rsidR="00C04F4E" w:rsidRDefault="00C04F4E"/>
    <w:p w14:paraId="71AF39FC" w14:textId="30FD553B" w:rsidR="00C04F4E" w:rsidRDefault="00C04F4E"/>
    <w:p w14:paraId="6A506138" w14:textId="77777777" w:rsidR="00C04F4E" w:rsidRDefault="00C04F4E"/>
    <w:p w14:paraId="28AE981B" w14:textId="77777777" w:rsidR="00C04F4E" w:rsidRDefault="00C04F4E"/>
    <w:p w14:paraId="4D0E19D3" w14:textId="77777777" w:rsidR="00C04F4E" w:rsidRDefault="00C04F4E"/>
    <w:p w14:paraId="3101A193" w14:textId="77777777" w:rsidR="00C04F4E" w:rsidRDefault="00C04F4E"/>
    <w:p w14:paraId="26A049CA" w14:textId="4EB8815B" w:rsidR="00C04F4E" w:rsidRPr="002B0C32" w:rsidRDefault="00F8455C">
      <w:pPr>
        <w:rPr>
          <w:b/>
        </w:rPr>
      </w:pPr>
      <w:r w:rsidRPr="002B0C32">
        <w:rPr>
          <w:b/>
        </w:rPr>
        <w:t>Problems encountered:</w:t>
      </w:r>
    </w:p>
    <w:p w14:paraId="22FEE2BF" w14:textId="20E30535" w:rsidR="002E05E7" w:rsidRDefault="00F8455C" w:rsidP="00F8455C">
      <w:r>
        <w:t xml:space="preserve">The </w:t>
      </w:r>
      <w:r w:rsidR="00FA7E11">
        <w:t>biggest</w:t>
      </w:r>
      <w:r>
        <w:t xml:space="preserve"> problem was noise in the data.  We don’t know what is causing </w:t>
      </w:r>
      <w:r w:rsidR="00FA7E11">
        <w:t>this noise</w:t>
      </w:r>
      <w:r>
        <w:t>.</w:t>
      </w:r>
      <w:r w:rsidR="002E05E7">
        <w:t xml:space="preserve">  Our first attempt to solve this problem was </w:t>
      </w:r>
      <w:r w:rsidR="006F4CE0">
        <w:t>to</w:t>
      </w:r>
      <w:r w:rsidR="002E05E7">
        <w:t xml:space="preserve"> use CPU cycle counts instead of microsecond timer readings.  This gave us a lot more precision, but there was still some noise.</w:t>
      </w:r>
      <w:r>
        <w:t xml:space="preserve">  </w:t>
      </w:r>
      <w:r w:rsidR="00105865">
        <w:t xml:space="preserve">Our </w:t>
      </w:r>
      <w:r w:rsidR="009962EF">
        <w:t xml:space="preserve">second attempt </w:t>
      </w:r>
      <w:r w:rsidR="00382A59">
        <w:t xml:space="preserve">to remove the noise in the data was to </w:t>
      </w:r>
      <w:r w:rsidR="009C76BC">
        <w:t>account for</w:t>
      </w:r>
      <w:bookmarkStart w:id="0" w:name="_GoBack"/>
      <w:bookmarkEnd w:id="0"/>
      <w:r w:rsidR="009962EF">
        <w:t xml:space="preserve"> the</w:t>
      </w:r>
      <w:r>
        <w:t xml:space="preserve"> possibility </w:t>
      </w:r>
      <w:r w:rsidR="009962EF">
        <w:t>t</w:t>
      </w:r>
      <w:r>
        <w:t>hat the launching of the program put some tasks on the CPU’s task list which slowed down the execution of the program.  If this were the case, then the tasks would go away given sufficient time.  So we put some sleep statements in the code.  But the sleep statements did not affect the data in the output.</w:t>
      </w:r>
      <w:r w:rsidR="00FA7E11">
        <w:t xml:space="preserve"> </w:t>
      </w:r>
    </w:p>
    <w:p w14:paraId="5C766016" w14:textId="77777777" w:rsidR="002D358A" w:rsidRDefault="002D358A" w:rsidP="00F8455C"/>
    <w:p w14:paraId="5D43F9E7" w14:textId="06A38D27" w:rsidR="00F8455C" w:rsidRPr="002B0C32" w:rsidRDefault="00E06A7A" w:rsidP="00F8455C">
      <w:pPr>
        <w:rPr>
          <w:b/>
        </w:rPr>
      </w:pPr>
      <w:r w:rsidRPr="002B0C32">
        <w:rPr>
          <w:b/>
        </w:rPr>
        <w:t>Tests of the code:</w:t>
      </w:r>
    </w:p>
    <w:p w14:paraId="1E0A27BF" w14:textId="6F9EFADD" w:rsidR="00E06A7A" w:rsidRDefault="00E06A7A" w:rsidP="00236ECD">
      <w:pPr>
        <w:ind w:firstLine="720"/>
      </w:pPr>
      <w:r>
        <w:t xml:space="preserve">Throughout the code we placed checks using the </w:t>
      </w:r>
      <w:r w:rsidRPr="00E06A7A">
        <w:rPr>
          <w:rFonts w:ascii="Courier New" w:hAnsi="Courier New" w:cs="Courier New"/>
        </w:rPr>
        <w:t>isSorted()</w:t>
      </w:r>
      <w:r>
        <w:t xml:space="preserve"> </w:t>
      </w:r>
      <w:r w:rsidR="004A2399">
        <w:t xml:space="preserve">and </w:t>
      </w:r>
      <w:r w:rsidR="004A2399" w:rsidRPr="00E06A7A">
        <w:rPr>
          <w:rFonts w:ascii="Courier New" w:hAnsi="Courier New" w:cs="Courier New"/>
        </w:rPr>
        <w:t>is</w:t>
      </w:r>
      <w:r w:rsidR="004A2399">
        <w:rPr>
          <w:rFonts w:ascii="Courier New" w:hAnsi="Courier New" w:cs="Courier New"/>
        </w:rPr>
        <w:t>Equal</w:t>
      </w:r>
      <w:r w:rsidR="004A2399" w:rsidRPr="00E06A7A">
        <w:rPr>
          <w:rFonts w:ascii="Courier New" w:hAnsi="Courier New" w:cs="Courier New"/>
        </w:rPr>
        <w:t>()</w:t>
      </w:r>
      <w:r w:rsidR="004A2399">
        <w:t xml:space="preserve"> </w:t>
      </w:r>
      <w:r>
        <w:t>function</w:t>
      </w:r>
      <w:r w:rsidR="004A2399">
        <w:t>s</w:t>
      </w:r>
      <w:r>
        <w:t xml:space="preserve">.  We used the </w:t>
      </w:r>
      <w:r w:rsidRPr="00E06A7A">
        <w:rPr>
          <w:rFonts w:ascii="Courier New" w:hAnsi="Courier New" w:cs="Courier New"/>
        </w:rPr>
        <w:t>isSorted()</w:t>
      </w:r>
      <w:r>
        <w:t xml:space="preserve"> function to see if the data </w:t>
      </w:r>
      <w:r w:rsidR="002D358A">
        <w:t>was</w:t>
      </w:r>
      <w:r>
        <w:t xml:space="preserve"> sorted or reversely sorted when it </w:t>
      </w:r>
      <w:r w:rsidR="002D358A">
        <w:t>was</w:t>
      </w:r>
      <w:r>
        <w:t xml:space="preserve"> supposed to be sorted or reversely sorted.</w:t>
      </w:r>
      <w:r w:rsidR="00FC657F">
        <w:t xml:space="preserve">  </w:t>
      </w:r>
      <w:r w:rsidR="00FC657F" w:rsidRPr="00E06A7A">
        <w:rPr>
          <w:rFonts w:ascii="Courier New" w:hAnsi="Courier New" w:cs="Courier New"/>
        </w:rPr>
        <w:t>is</w:t>
      </w:r>
      <w:r w:rsidR="00FC657F">
        <w:rPr>
          <w:rFonts w:ascii="Courier New" w:hAnsi="Courier New" w:cs="Courier New"/>
        </w:rPr>
        <w:t>Equal</w:t>
      </w:r>
      <w:r w:rsidR="00FC657F" w:rsidRPr="00E06A7A">
        <w:rPr>
          <w:rFonts w:ascii="Courier New" w:hAnsi="Courier New" w:cs="Courier New"/>
        </w:rPr>
        <w:t>(</w:t>
      </w:r>
      <w:r w:rsidR="00FC657F">
        <w:rPr>
          <w:rFonts w:ascii="Courier New" w:hAnsi="Courier New" w:cs="Courier New"/>
        </w:rPr>
        <w:t>)</w:t>
      </w:r>
      <w:r w:rsidR="00FC657F">
        <w:rPr>
          <w:rFonts w:cs="Courier New"/>
        </w:rPr>
        <w:t xml:space="preserve"> </w:t>
      </w:r>
      <w:r w:rsidR="00FC657F">
        <w:t>was used</w:t>
      </w:r>
      <w:r>
        <w:t xml:space="preserve"> </w:t>
      </w:r>
      <w:r w:rsidR="00FC657F">
        <w:t xml:space="preserve">to make sure two arrays had equivalent values when they were supposed to have equivalent values. </w:t>
      </w:r>
      <w:r>
        <w:t xml:space="preserve"> If </w:t>
      </w:r>
      <w:r w:rsidR="00FC657F">
        <w:t>a</w:t>
      </w:r>
      <w:r>
        <w:t xml:space="preserve"> test failed</w:t>
      </w:r>
      <w:r w:rsidR="00C759EC">
        <w:t>, then</w:t>
      </w:r>
      <w:r>
        <w:t xml:space="preserve"> </w:t>
      </w:r>
      <w:r w:rsidR="00023D7E">
        <w:t>the program</w:t>
      </w:r>
      <w:r>
        <w:t xml:space="preserve"> would </w:t>
      </w:r>
      <w:r w:rsidRPr="00E06A7A">
        <w:rPr>
          <w:rFonts w:ascii="Courier New" w:hAnsi="Courier New" w:cs="Courier New"/>
        </w:rPr>
        <w:t>throw</w:t>
      </w:r>
      <w:r w:rsidR="00C759EC">
        <w:t xml:space="preserve"> an</w:t>
      </w:r>
      <w:r>
        <w:t xml:space="preserve"> </w:t>
      </w:r>
      <w:r w:rsidRPr="00E06A7A">
        <w:rPr>
          <w:rFonts w:ascii="Courier New" w:hAnsi="Courier New" w:cs="Courier New"/>
        </w:rPr>
        <w:t>Error</w:t>
      </w:r>
      <w:r>
        <w:t xml:space="preserve"> object</w:t>
      </w:r>
      <w:r w:rsidR="002D358A">
        <w:t xml:space="preserve"> with a message, which would be caught and the message outputted to STDOUT</w:t>
      </w:r>
      <w:r>
        <w:t>.  In order to make sure</w:t>
      </w:r>
      <w:r w:rsidR="00FB07B3">
        <w:t xml:space="preserve"> that our tests were correct we put tried putting test errors in the code</w:t>
      </w:r>
      <w:r w:rsidR="002D358A">
        <w:t xml:space="preserve">.  When </w:t>
      </w:r>
      <w:r w:rsidR="00614318">
        <w:t>the program</w:t>
      </w:r>
      <w:r w:rsidR="002D358A">
        <w:t xml:space="preserve"> threw what it was supposed to</w:t>
      </w:r>
      <w:r w:rsidR="00614318">
        <w:t xml:space="preserve"> throw</w:t>
      </w:r>
      <w:r w:rsidR="002D358A">
        <w:t xml:space="preserve"> we </w:t>
      </w:r>
      <w:r w:rsidR="00FB07B3">
        <w:t>removed the test error</w:t>
      </w:r>
      <w:r w:rsidR="006F4CE0">
        <w:t>s</w:t>
      </w:r>
      <w:r w:rsidR="002D358A">
        <w:t>.</w:t>
      </w:r>
    </w:p>
    <w:p w14:paraId="0E5FD383" w14:textId="77777777" w:rsidR="002B0C32" w:rsidRDefault="002B0C32" w:rsidP="00236ECD">
      <w:pPr>
        <w:ind w:firstLine="720"/>
      </w:pPr>
    </w:p>
    <w:p w14:paraId="6E3B8580" w14:textId="4AE5DE0B" w:rsidR="00C04F4E" w:rsidRDefault="00FA7E11" w:rsidP="00236ECD">
      <w:pPr>
        <w:ind w:firstLine="720"/>
      </w:pPr>
      <w:r>
        <w:t>The normal p</w:t>
      </w:r>
      <w:r w:rsidR="008D2F60">
        <w:t>rogram output was six</w:t>
      </w:r>
      <w:r w:rsidR="00382A59">
        <w:t>-</w:t>
      </w:r>
      <w:r w:rsidR="00E80EBB">
        <w:t>column space-separated data</w:t>
      </w:r>
      <w:r>
        <w:t>, with the CPU cycle count data from Timsort, Mergesort, Insertionsort, and Bubblesort in that order, followed by the exponent of sqrt(2) that produced the data size, and the data size itself.</w:t>
      </w:r>
      <w:r w:rsidR="00614318">
        <w:t xml:space="preserve">  These columns were </w:t>
      </w:r>
      <m:oMath>
        <m:r>
          <w:rPr>
            <w:rFonts w:ascii="Cambria Math" w:hAnsi="Cambria Math"/>
          </w:rPr>
          <m:t>3floor</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log</m:t>
                </m:r>
              </m:e>
              <m:sub>
                <m:rad>
                  <m:radPr>
                    <m:degHide m:val="1"/>
                    <m:ctrlPr>
                      <w:rPr>
                        <w:rFonts w:ascii="Cambria Math" w:hAnsi="Cambria Math"/>
                        <w:i/>
                      </w:rPr>
                    </m:ctrlPr>
                  </m:radPr>
                  <m:deg/>
                  <m:e>
                    <m:r>
                      <w:rPr>
                        <w:rFonts w:ascii="Cambria Math" w:hAnsi="Cambria Math"/>
                      </w:rPr>
                      <m:t>2</m:t>
                    </m:r>
                  </m:e>
                </m:rad>
              </m:sub>
            </m:sSub>
            <m:d>
              <m:dPr>
                <m:ctrlPr>
                  <w:rPr>
                    <w:rFonts w:ascii="Cambria Math" w:hAnsi="Cambria Math"/>
                    <w:i/>
                  </w:rPr>
                </m:ctrlPr>
              </m:dPr>
              <m:e>
                <m:r>
                  <w:rPr>
                    <w:rFonts w:ascii="Cambria Math" w:hAnsi="Cambria Math"/>
                  </w:rPr>
                  <m:t>10000</m:t>
                </m:r>
              </m:e>
            </m:d>
          </m:e>
        </m:d>
        <m:r>
          <w:rPr>
            <w:rFonts w:ascii="Cambria Math" w:eastAsiaTheme="minorEastAsia" w:hAnsi="Cambria Math"/>
          </w:rPr>
          <m:t>=3*26=78</m:t>
        </m:r>
      </m:oMath>
      <w:r w:rsidR="00614318">
        <w:rPr>
          <w:rFonts w:eastAsiaTheme="minorEastAsia"/>
        </w:rPr>
        <w:t xml:space="preserve"> rows long.  There were 26 rows for random data, 26 for presorted data, and 26 for reverse sorted data.  The coherence of the data makes us sure that the program is correct.</w:t>
      </w:r>
    </w:p>
    <w:p w14:paraId="7C7D6566" w14:textId="77777777" w:rsidR="00C04F4E" w:rsidRDefault="00C04F4E"/>
    <w:p w14:paraId="71A7FB74" w14:textId="77777777" w:rsidR="00C04F4E" w:rsidRDefault="00C04F4E"/>
    <w:p w14:paraId="546685A7" w14:textId="77777777" w:rsidR="00C04F4E" w:rsidRDefault="00C04F4E"/>
    <w:p w14:paraId="496CFBE5" w14:textId="77777777" w:rsidR="00C04F4E" w:rsidRDefault="00C04F4E"/>
    <w:p w14:paraId="75085CBA" w14:textId="77777777" w:rsidR="00C04F4E" w:rsidRDefault="00C04F4E"/>
    <w:p w14:paraId="5CDA31EC" w14:textId="77777777" w:rsidR="00C04F4E" w:rsidRDefault="00C04F4E"/>
    <w:p w14:paraId="37EFC20E" w14:textId="77777777" w:rsidR="007F3E17" w:rsidRDefault="007F3E17"/>
    <w:p w14:paraId="39BA095F" w14:textId="77777777" w:rsidR="00C04F4E" w:rsidRDefault="00C04F4E"/>
    <w:p w14:paraId="1A34C758" w14:textId="75D04D16" w:rsidR="00124254" w:rsidRPr="002B0C32" w:rsidRDefault="00124254">
      <w:pPr>
        <w:rPr>
          <w:b/>
        </w:rPr>
      </w:pPr>
      <w:r w:rsidRPr="002B0C32">
        <w:rPr>
          <w:b/>
        </w:rPr>
        <w:t>Conclusion</w:t>
      </w:r>
      <w:r w:rsidR="005A22FF" w:rsidRPr="002B0C32">
        <w:rPr>
          <w:b/>
        </w:rPr>
        <w:t>:</w:t>
      </w:r>
    </w:p>
    <w:p w14:paraId="105B75B2" w14:textId="62579D3D" w:rsidR="00E80EBB" w:rsidRDefault="00E33DB9" w:rsidP="00E80EBB">
      <w:pPr>
        <w:ind w:firstLine="720"/>
      </w:pPr>
      <w:r>
        <w:t xml:space="preserve">For </w:t>
      </w:r>
      <w:r w:rsidR="00EA5A90">
        <w:t>data sizes larger than about 10</w:t>
      </w:r>
      <w:r w:rsidR="000553FA">
        <w:t>0 elements</w:t>
      </w:r>
      <w:r>
        <w:t xml:space="preserve">, Merge sort </w:t>
      </w:r>
      <w:r w:rsidR="0059152A">
        <w:t xml:space="preserve">and Timsort </w:t>
      </w:r>
      <w:r w:rsidR="00D21A83">
        <w:t>are</w:t>
      </w:r>
      <w:r>
        <w:t xml:space="preserve"> faster than</w:t>
      </w:r>
      <w:r w:rsidR="0022242C">
        <w:t xml:space="preserve"> both</w:t>
      </w:r>
      <w:r>
        <w:t xml:space="preserve"> Insertion sort and Bubble sort.</w:t>
      </w:r>
      <w:r w:rsidR="00CF044C">
        <w:t xml:space="preserve">  100 elements can be thought of as an n</w:t>
      </w:r>
      <w:r w:rsidR="00CF044C">
        <w:rPr>
          <w:vertAlign w:val="subscript"/>
        </w:rPr>
        <w:t>0</w:t>
      </w:r>
      <w:r w:rsidR="00564849">
        <w:t xml:space="preserve"> </w:t>
      </w:r>
      <w:r w:rsidR="00CF044C">
        <w:t xml:space="preserve">for asymptotic complexity notation. </w:t>
      </w:r>
      <w:r w:rsidR="00564849">
        <w:t xml:space="preserve"> At the data size 10,000, our empirical analysis shows Merge sort and Timsort around 30 times faster than Insertion sort and Bubble sort.</w:t>
      </w:r>
      <w:r w:rsidR="00191F55">
        <w:t xml:space="preserve">  At 10,000, Bubble sort takes about half a second.</w:t>
      </w:r>
      <w:r w:rsidR="00D070F3">
        <w:t xml:space="preserve">  </w:t>
      </w:r>
      <w:r>
        <w:t xml:space="preserve">For </w:t>
      </w:r>
      <w:r w:rsidR="0022242C">
        <w:t>data sizes smaller than about 100 elements</w:t>
      </w:r>
      <w:r w:rsidR="00CB4A57">
        <w:t xml:space="preserve">, </w:t>
      </w:r>
      <w:r>
        <w:t>Insertion sort</w:t>
      </w:r>
      <w:r w:rsidR="00CB4A57">
        <w:t>,</w:t>
      </w:r>
      <w:r>
        <w:t xml:space="preserve"> Bubble sort</w:t>
      </w:r>
      <w:r w:rsidR="00CB4A57">
        <w:t>, and Timsort</w:t>
      </w:r>
      <w:r>
        <w:t xml:space="preserve"> </w:t>
      </w:r>
      <w:r w:rsidR="00D21A83">
        <w:t>are</w:t>
      </w:r>
      <w:r>
        <w:t xml:space="preserve"> </w:t>
      </w:r>
      <w:r w:rsidR="00D070F3">
        <w:t>all</w:t>
      </w:r>
      <w:r w:rsidR="001F0083">
        <w:t xml:space="preserve"> much</w:t>
      </w:r>
      <w:r w:rsidR="00D070F3">
        <w:t xml:space="preserve"> </w:t>
      </w:r>
      <w:r>
        <w:t>faster than Merge sort.</w:t>
      </w:r>
      <w:r w:rsidR="00D070F3">
        <w:t xml:space="preserve">  </w:t>
      </w:r>
      <w:r>
        <w:t xml:space="preserve">Insertion sort </w:t>
      </w:r>
      <w:r w:rsidR="00D21A83">
        <w:t>is</w:t>
      </w:r>
      <w:r>
        <w:t xml:space="preserve"> faster than Bubble sort</w:t>
      </w:r>
      <w:r w:rsidR="00244BA6">
        <w:t xml:space="preserve"> for all data sizes of random data</w:t>
      </w:r>
      <w:r w:rsidR="002A4340">
        <w:t>, but not by much</w:t>
      </w:r>
      <w:r>
        <w:t>.</w:t>
      </w:r>
      <w:r w:rsidR="00D070F3">
        <w:t xml:space="preserve">  </w:t>
      </w:r>
      <w:r w:rsidR="00CB4A57">
        <w:t xml:space="preserve">Timsort </w:t>
      </w:r>
      <w:r w:rsidR="00D21A83">
        <w:t>is</w:t>
      </w:r>
      <w:r w:rsidR="00CB4A57">
        <w:t xml:space="preserve"> close to Insertion sort for small data sizes</w:t>
      </w:r>
      <w:r w:rsidR="00D070F3">
        <w:t xml:space="preserve"> </w:t>
      </w:r>
      <w:r w:rsidR="00903323">
        <w:t>and close to</w:t>
      </w:r>
      <w:r w:rsidR="00CB4A57">
        <w:t xml:space="preserve"> Merge sort for </w:t>
      </w:r>
      <w:r w:rsidR="00D070F3">
        <w:t xml:space="preserve">large data sizes.  </w:t>
      </w:r>
    </w:p>
    <w:p w14:paraId="0D41F301" w14:textId="77777777" w:rsidR="002B0C32" w:rsidRDefault="002B0C32" w:rsidP="00E80EBB">
      <w:pPr>
        <w:ind w:firstLine="720"/>
      </w:pPr>
    </w:p>
    <w:p w14:paraId="469F3773" w14:textId="05C570C4" w:rsidR="00C04F4E" w:rsidRDefault="00E80EBB" w:rsidP="00C607AC">
      <w:pPr>
        <w:ind w:firstLine="720"/>
      </w:pPr>
      <w:r>
        <w:t xml:space="preserve">Presorted data appears to be the best case for all four algorithms in the experiment. </w:t>
      </w:r>
      <w:r w:rsidR="00E33DB9">
        <w:t>Insertion sort is extremely fast</w:t>
      </w:r>
      <w:r>
        <w:t xml:space="preserve"> on presorted data</w:t>
      </w:r>
      <w:r w:rsidR="00E33DB9">
        <w:t>.</w:t>
      </w:r>
      <w:r w:rsidR="00D070F3">
        <w:t xml:space="preserve">  On small data sizes, Timsort takes advantage of its Insertion sort parts and is also extremely fast on presorted data.  </w:t>
      </w:r>
      <w:r w:rsidR="0069191B">
        <w:t>On</w:t>
      </w:r>
      <w:r w:rsidR="00D070F3">
        <w:t xml:space="preserve"> large data sizes, Timsort does not handle presorted data like Insertion sort</w:t>
      </w:r>
      <w:r w:rsidR="0069191B">
        <w:t xml:space="preserve"> although </w:t>
      </w:r>
      <w:r w:rsidR="00A84497">
        <w:t>it still handles presorted data better than Merge sort</w:t>
      </w:r>
      <w:r w:rsidR="00D070F3">
        <w:t xml:space="preserve">.  </w:t>
      </w:r>
      <w:r w:rsidR="00E33DB9">
        <w:t>Merge sort</w:t>
      </w:r>
      <w:r w:rsidR="00CB4A57">
        <w:t xml:space="preserve"> </w:t>
      </w:r>
      <w:r w:rsidR="00E33DB9">
        <w:t>perfo</w:t>
      </w:r>
      <w:r w:rsidR="00DB5139">
        <w:t>r</w:t>
      </w:r>
      <w:r w:rsidR="00CB4A57">
        <w:t>m</w:t>
      </w:r>
      <w:r w:rsidR="00526961">
        <w:t>s</w:t>
      </w:r>
      <w:r w:rsidR="00E33DB9">
        <w:t xml:space="preserve"> better on</w:t>
      </w:r>
      <w:r>
        <w:t xml:space="preserve"> reverse</w:t>
      </w:r>
      <w:r w:rsidR="00DB5811">
        <w:t xml:space="preserve"> sorted</w:t>
      </w:r>
      <w:r w:rsidR="00E33DB9">
        <w:t xml:space="preserve"> data than random data</w:t>
      </w:r>
      <w:r w:rsidR="008D54DC">
        <w:t xml:space="preserve"> which</w:t>
      </w:r>
      <w:r w:rsidR="00EE491A">
        <w:t xml:space="preserve"> shows that</w:t>
      </w:r>
      <w:r w:rsidR="001606B9">
        <w:t xml:space="preserve"> </w:t>
      </w:r>
      <w:r>
        <w:t>reverse</w:t>
      </w:r>
      <w:r w:rsidR="00DB5811">
        <w:t xml:space="preserve"> sorted</w:t>
      </w:r>
      <w:r w:rsidR="001606B9">
        <w:t xml:space="preserve"> data is not the worst case for Merge sort.</w:t>
      </w:r>
      <w:r w:rsidR="00D070F3">
        <w:t xml:space="preserve">  </w:t>
      </w:r>
      <w:r w:rsidR="00526961">
        <w:t>For dat</w:t>
      </w:r>
      <w:r w:rsidR="00564849">
        <w:t>a sizes larger than about 1,000</w:t>
      </w:r>
      <w:r w:rsidR="00526961">
        <w:t xml:space="preserve"> Timsort </w:t>
      </w:r>
      <w:r w:rsidR="00D070F3">
        <w:t xml:space="preserve">also </w:t>
      </w:r>
      <w:r w:rsidR="00526961">
        <w:t>performs bette</w:t>
      </w:r>
      <w:r w:rsidR="00C607AC">
        <w:t>r on reverse</w:t>
      </w:r>
      <w:r w:rsidR="00526961">
        <w:t xml:space="preserve"> sorted data than random data.</w:t>
      </w:r>
      <w:r>
        <w:t xml:space="preserve">  However, for Insertion sort and Bubble sort reverse sorted data is worse than random data.</w:t>
      </w:r>
      <w:r w:rsidR="00C607AC">
        <w:t xml:space="preserve">  </w:t>
      </w:r>
      <w:r w:rsidR="008D54DC">
        <w:t>The logarithmic</w:t>
      </w:r>
      <w:r w:rsidR="007F3E17">
        <w:t>ally</w:t>
      </w:r>
      <w:r w:rsidR="008D54DC">
        <w:t xml:space="preserve"> scale</w:t>
      </w:r>
      <w:r w:rsidR="007F3E17">
        <w:t>d</w:t>
      </w:r>
      <w:r w:rsidR="008D54DC">
        <w:t xml:space="preserve"> graph makes the </w:t>
      </w:r>
      <w:r w:rsidR="008E6183">
        <w:t>r</w:t>
      </w:r>
      <w:r w:rsidR="008D54DC">
        <w:t>everse sorted data case look nearly equivalent for Insertion sort and Bubble sort, but the linear</w:t>
      </w:r>
      <w:r w:rsidR="007F3E17">
        <w:t>ly</w:t>
      </w:r>
      <w:r w:rsidR="008D54DC">
        <w:t xml:space="preserve"> scale</w:t>
      </w:r>
      <w:r w:rsidR="007F3E17">
        <w:t>d</w:t>
      </w:r>
      <w:r w:rsidR="008D54DC">
        <w:t xml:space="preserve"> graph shows that Insertion sort’s case is significantly faster</w:t>
      </w:r>
      <w:r w:rsidR="008E6183">
        <w:t xml:space="preserve"> than Bubble sort’s</w:t>
      </w:r>
      <w:r w:rsidR="008D54DC">
        <w:t xml:space="preserve">.  </w:t>
      </w:r>
      <w:r w:rsidR="00D070F3">
        <w:t>Finally, there is no</w:t>
      </w:r>
      <w:r w:rsidR="00EE491A">
        <w:t xml:space="preserve"> notic</w:t>
      </w:r>
      <w:r>
        <w:t>e</w:t>
      </w:r>
      <w:r w:rsidR="00EE491A">
        <w:t>able</w:t>
      </w:r>
      <w:r w:rsidR="00D070F3">
        <w:t xml:space="preserve"> effect of powers of 2 on Merge sort or it</w:t>
      </w:r>
      <w:r w:rsidR="00EE491A">
        <w:t>s</w:t>
      </w:r>
      <w:r w:rsidR="00D070F3">
        <w:t xml:space="preserve"> derivate Timsort.</w:t>
      </w:r>
      <w:r w:rsidR="009E4ADE">
        <w:t xml:space="preserve"> </w:t>
      </w:r>
    </w:p>
    <w:p w14:paraId="11595A20" w14:textId="77777777" w:rsidR="006D1F33" w:rsidRDefault="006D1F33" w:rsidP="00C607AC">
      <w:pPr>
        <w:ind w:firstLine="720"/>
      </w:pPr>
    </w:p>
    <w:p w14:paraId="2BE3445C" w14:textId="468A2698" w:rsidR="006D1F33" w:rsidRDefault="006D1F33" w:rsidP="00C607AC">
      <w:pPr>
        <w:ind w:firstLine="720"/>
      </w:pPr>
      <w:r>
        <w:t>The efficiency of each algorithm came out in the empirical analysis.  In some cases</w:t>
      </w:r>
      <w:r w:rsidR="008A6038">
        <w:t>,</w:t>
      </w:r>
      <w:r>
        <w:t xml:space="preserve"> one algorithm was 30 times faster than another, so there is more to algorithm selection than satisfying the postcondition.</w:t>
      </w:r>
      <w:r w:rsidR="00487F13">
        <w:t xml:space="preserve">  We may want to extrapolate the data collected in this experiment to larger sizes than 10,000. </w:t>
      </w:r>
      <w:r w:rsidR="00D04F41">
        <w:t xml:space="preserve"> </w:t>
      </w:r>
      <w:r w:rsidR="00F6179C">
        <w:t>By extrapolating along the n</w:t>
      </w:r>
      <w:r w:rsidR="00F6179C">
        <w:rPr>
          <w:vertAlign w:val="superscript"/>
        </w:rPr>
        <w:t>2</w:t>
      </w:r>
      <w:r w:rsidR="00F6179C">
        <w:t xml:space="preserve"> curve we can calculate that w</w:t>
      </w:r>
      <w:r w:rsidR="00487F13">
        <w:t>ith 100,000,000 randomly generated data</w:t>
      </w:r>
      <w:r w:rsidR="00D04F41">
        <w:t>, Bubble sort would take between 1 and 2 years to finish.  But</w:t>
      </w:r>
      <w:r w:rsidR="00F6179C">
        <w:t xml:space="preserve"> by extrapolating along n*log(n),</w:t>
      </w:r>
      <w:r w:rsidR="00D04F41">
        <w:t xml:space="preserve"> Merge sort would handle 100,000,000 randomly generated data in approximately 15 minutes.</w:t>
      </w:r>
      <w:r w:rsidR="00F6179C">
        <w:t xml:space="preserve">  </w:t>
      </w:r>
      <w:r w:rsidR="008A6038">
        <w:t>Algorithm</w:t>
      </w:r>
      <w:r w:rsidR="00F6179C">
        <w:t xml:space="preserve"> selection can completely change the functionality of software.</w:t>
      </w:r>
    </w:p>
    <w:p w14:paraId="651F0753" w14:textId="703CA502" w:rsidR="00C04F4E" w:rsidRDefault="001E10E2">
      <w:r>
        <w:tab/>
      </w:r>
    </w:p>
    <w:p w14:paraId="7268DF1B" w14:textId="77777777" w:rsidR="00C04F4E" w:rsidRDefault="00C04F4E"/>
    <w:p w14:paraId="3C43F47D" w14:textId="77777777" w:rsidR="00C04F4E" w:rsidRDefault="00C04F4E"/>
    <w:p w14:paraId="1607259F" w14:textId="77777777" w:rsidR="00C04F4E" w:rsidRDefault="00C04F4E"/>
    <w:p w14:paraId="2B3AFFCF" w14:textId="77777777" w:rsidR="00C04F4E" w:rsidRDefault="00C04F4E"/>
    <w:p w14:paraId="117460C6" w14:textId="77777777" w:rsidR="00C04F4E" w:rsidRDefault="00C04F4E"/>
    <w:p w14:paraId="38B144BA" w14:textId="77777777" w:rsidR="00C04F4E" w:rsidRDefault="00C04F4E"/>
    <w:p w14:paraId="03A66146" w14:textId="77777777" w:rsidR="00C04F4E" w:rsidRDefault="00C04F4E"/>
    <w:p w14:paraId="20EE7BC5" w14:textId="77777777" w:rsidR="00C04F4E" w:rsidRDefault="00C04F4E"/>
    <w:p w14:paraId="780EF706" w14:textId="77777777" w:rsidR="00C04F4E" w:rsidRPr="00613939" w:rsidRDefault="00C04F4E"/>
    <w:sectPr w:rsidR="00C04F4E" w:rsidRPr="00613939" w:rsidSect="00426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8DFCB" w14:textId="77777777" w:rsidR="00C733FB" w:rsidRDefault="00C733FB" w:rsidP="001D6CEB">
      <w:r>
        <w:separator/>
      </w:r>
    </w:p>
  </w:endnote>
  <w:endnote w:type="continuationSeparator" w:id="0">
    <w:p w14:paraId="6A8A074D" w14:textId="77777777" w:rsidR="00C733FB" w:rsidRDefault="00C733FB" w:rsidP="001D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altName w:val="DejaVu Sans Mono"/>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31AF6" w14:textId="77777777" w:rsidR="00C733FB" w:rsidRDefault="00C733FB" w:rsidP="001D6CEB">
      <w:r>
        <w:separator/>
      </w:r>
    </w:p>
  </w:footnote>
  <w:footnote w:type="continuationSeparator" w:id="0">
    <w:p w14:paraId="4C42B34E" w14:textId="77777777" w:rsidR="00C733FB" w:rsidRDefault="00C733FB" w:rsidP="001D6C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72B18" w14:textId="77777777" w:rsidR="00C733FB" w:rsidRDefault="00C733FB">
    <w:pPr>
      <w:pStyle w:val="Header"/>
    </w:pPr>
    <w:r>
      <w:ptab w:relativeTo="margin" w:alignment="center" w:leader="none"/>
    </w:r>
    <w:r>
      <w:t>cs2500 project 1 (Summer 2017)</w:t>
    </w:r>
    <w:r>
      <w:ptab w:relativeTo="margin" w:alignment="right" w:leader="none"/>
    </w:r>
    <w:r>
      <w:t>Lucas and Tanner Winkelman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6908"/>
    <w:multiLevelType w:val="hybridMultilevel"/>
    <w:tmpl w:val="334A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B732B"/>
    <w:multiLevelType w:val="hybridMultilevel"/>
    <w:tmpl w:val="17B8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B65068"/>
    <w:multiLevelType w:val="hybridMultilevel"/>
    <w:tmpl w:val="928C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EB"/>
    <w:rsid w:val="00004BF5"/>
    <w:rsid w:val="0000738D"/>
    <w:rsid w:val="00023D7E"/>
    <w:rsid w:val="000500C2"/>
    <w:rsid w:val="000553FA"/>
    <w:rsid w:val="00063A70"/>
    <w:rsid w:val="000813E8"/>
    <w:rsid w:val="0009284F"/>
    <w:rsid w:val="000A20AB"/>
    <w:rsid w:val="000C63F5"/>
    <w:rsid w:val="000E138F"/>
    <w:rsid w:val="00105865"/>
    <w:rsid w:val="00124254"/>
    <w:rsid w:val="001509C7"/>
    <w:rsid w:val="001606B9"/>
    <w:rsid w:val="00191F55"/>
    <w:rsid w:val="001A757D"/>
    <w:rsid w:val="001B39C5"/>
    <w:rsid w:val="001B6187"/>
    <w:rsid w:val="001D6CEB"/>
    <w:rsid w:val="001E10E2"/>
    <w:rsid w:val="001F0083"/>
    <w:rsid w:val="00204DE5"/>
    <w:rsid w:val="0022242C"/>
    <w:rsid w:val="00223E30"/>
    <w:rsid w:val="00236ECD"/>
    <w:rsid w:val="00244BA6"/>
    <w:rsid w:val="00254BAC"/>
    <w:rsid w:val="00265E64"/>
    <w:rsid w:val="002806A3"/>
    <w:rsid w:val="0028546D"/>
    <w:rsid w:val="002A4340"/>
    <w:rsid w:val="002B0C32"/>
    <w:rsid w:val="002D358A"/>
    <w:rsid w:val="002D79A9"/>
    <w:rsid w:val="002E05E7"/>
    <w:rsid w:val="002E66A8"/>
    <w:rsid w:val="00306533"/>
    <w:rsid w:val="00356204"/>
    <w:rsid w:val="00382A59"/>
    <w:rsid w:val="003B14DD"/>
    <w:rsid w:val="003B43C7"/>
    <w:rsid w:val="003C47A3"/>
    <w:rsid w:val="003E765B"/>
    <w:rsid w:val="0041638D"/>
    <w:rsid w:val="00425E73"/>
    <w:rsid w:val="00426B27"/>
    <w:rsid w:val="00463A12"/>
    <w:rsid w:val="00465FDB"/>
    <w:rsid w:val="00487F13"/>
    <w:rsid w:val="0049114F"/>
    <w:rsid w:val="0049360C"/>
    <w:rsid w:val="004A2399"/>
    <w:rsid w:val="00526961"/>
    <w:rsid w:val="00552079"/>
    <w:rsid w:val="00564849"/>
    <w:rsid w:val="0059152A"/>
    <w:rsid w:val="00595599"/>
    <w:rsid w:val="005A22FF"/>
    <w:rsid w:val="005C094E"/>
    <w:rsid w:val="005D0905"/>
    <w:rsid w:val="005E35CB"/>
    <w:rsid w:val="00613939"/>
    <w:rsid w:val="00614318"/>
    <w:rsid w:val="006474E8"/>
    <w:rsid w:val="006622A2"/>
    <w:rsid w:val="0068450B"/>
    <w:rsid w:val="0069191B"/>
    <w:rsid w:val="006A0683"/>
    <w:rsid w:val="006B3B70"/>
    <w:rsid w:val="006D1F33"/>
    <w:rsid w:val="006F0106"/>
    <w:rsid w:val="006F3135"/>
    <w:rsid w:val="006F4CE0"/>
    <w:rsid w:val="00720D66"/>
    <w:rsid w:val="007275BD"/>
    <w:rsid w:val="0075351B"/>
    <w:rsid w:val="007856D0"/>
    <w:rsid w:val="007B66F0"/>
    <w:rsid w:val="007D0A04"/>
    <w:rsid w:val="007F3E17"/>
    <w:rsid w:val="008038E3"/>
    <w:rsid w:val="0082069F"/>
    <w:rsid w:val="00825AF7"/>
    <w:rsid w:val="008639A0"/>
    <w:rsid w:val="008661E0"/>
    <w:rsid w:val="008A6038"/>
    <w:rsid w:val="008D1A9E"/>
    <w:rsid w:val="008D2F60"/>
    <w:rsid w:val="008D54DC"/>
    <w:rsid w:val="008E6183"/>
    <w:rsid w:val="008E6C25"/>
    <w:rsid w:val="00903323"/>
    <w:rsid w:val="009400E7"/>
    <w:rsid w:val="009962EF"/>
    <w:rsid w:val="009C76BC"/>
    <w:rsid w:val="009E4ADE"/>
    <w:rsid w:val="009F37F8"/>
    <w:rsid w:val="00A02CBB"/>
    <w:rsid w:val="00A142E5"/>
    <w:rsid w:val="00A25753"/>
    <w:rsid w:val="00A43C24"/>
    <w:rsid w:val="00A53F30"/>
    <w:rsid w:val="00A626BB"/>
    <w:rsid w:val="00A67DB5"/>
    <w:rsid w:val="00A80F4B"/>
    <w:rsid w:val="00A84497"/>
    <w:rsid w:val="00A915B8"/>
    <w:rsid w:val="00A968FB"/>
    <w:rsid w:val="00AA2505"/>
    <w:rsid w:val="00AD1906"/>
    <w:rsid w:val="00AD4842"/>
    <w:rsid w:val="00B02DE3"/>
    <w:rsid w:val="00B1058A"/>
    <w:rsid w:val="00B13AB1"/>
    <w:rsid w:val="00B319CB"/>
    <w:rsid w:val="00B45DFF"/>
    <w:rsid w:val="00B6147E"/>
    <w:rsid w:val="00B616F1"/>
    <w:rsid w:val="00B803B1"/>
    <w:rsid w:val="00B82302"/>
    <w:rsid w:val="00B918EF"/>
    <w:rsid w:val="00B958B6"/>
    <w:rsid w:val="00BA2859"/>
    <w:rsid w:val="00BB7ADE"/>
    <w:rsid w:val="00BD3E6E"/>
    <w:rsid w:val="00BF7300"/>
    <w:rsid w:val="00C02070"/>
    <w:rsid w:val="00C04F4E"/>
    <w:rsid w:val="00C078E9"/>
    <w:rsid w:val="00C112C2"/>
    <w:rsid w:val="00C428E3"/>
    <w:rsid w:val="00C607AC"/>
    <w:rsid w:val="00C673AB"/>
    <w:rsid w:val="00C733FB"/>
    <w:rsid w:val="00C759EC"/>
    <w:rsid w:val="00C80A94"/>
    <w:rsid w:val="00C829EE"/>
    <w:rsid w:val="00CA615B"/>
    <w:rsid w:val="00CB4A57"/>
    <w:rsid w:val="00CB55BE"/>
    <w:rsid w:val="00CC570D"/>
    <w:rsid w:val="00CF044C"/>
    <w:rsid w:val="00D0450E"/>
    <w:rsid w:val="00D04F41"/>
    <w:rsid w:val="00D070F3"/>
    <w:rsid w:val="00D0744F"/>
    <w:rsid w:val="00D20FAA"/>
    <w:rsid w:val="00D21A83"/>
    <w:rsid w:val="00D243ED"/>
    <w:rsid w:val="00D3236F"/>
    <w:rsid w:val="00D33AA8"/>
    <w:rsid w:val="00D75496"/>
    <w:rsid w:val="00D8404C"/>
    <w:rsid w:val="00DA1010"/>
    <w:rsid w:val="00DB4FB0"/>
    <w:rsid w:val="00DB5139"/>
    <w:rsid w:val="00DB5811"/>
    <w:rsid w:val="00DE36E9"/>
    <w:rsid w:val="00E01A8D"/>
    <w:rsid w:val="00E06A7A"/>
    <w:rsid w:val="00E2457C"/>
    <w:rsid w:val="00E33DB9"/>
    <w:rsid w:val="00E50F1A"/>
    <w:rsid w:val="00E80EBB"/>
    <w:rsid w:val="00EA5A90"/>
    <w:rsid w:val="00EB2132"/>
    <w:rsid w:val="00EE491A"/>
    <w:rsid w:val="00EF1B68"/>
    <w:rsid w:val="00EF4E9D"/>
    <w:rsid w:val="00F024F3"/>
    <w:rsid w:val="00F04F5A"/>
    <w:rsid w:val="00F179B8"/>
    <w:rsid w:val="00F32454"/>
    <w:rsid w:val="00F400E5"/>
    <w:rsid w:val="00F6179C"/>
    <w:rsid w:val="00F813FA"/>
    <w:rsid w:val="00F8455C"/>
    <w:rsid w:val="00FA0036"/>
    <w:rsid w:val="00FA7E11"/>
    <w:rsid w:val="00FB07B3"/>
    <w:rsid w:val="00FC657F"/>
    <w:rsid w:val="00FD7AFF"/>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7A6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CEB"/>
    <w:pPr>
      <w:tabs>
        <w:tab w:val="center" w:pos="4680"/>
        <w:tab w:val="right" w:pos="9360"/>
      </w:tabs>
    </w:pPr>
  </w:style>
  <w:style w:type="character" w:customStyle="1" w:styleId="HeaderChar">
    <w:name w:val="Header Char"/>
    <w:basedOn w:val="DefaultParagraphFont"/>
    <w:link w:val="Header"/>
    <w:uiPriority w:val="99"/>
    <w:rsid w:val="001D6CEB"/>
  </w:style>
  <w:style w:type="paragraph" w:styleId="Footer">
    <w:name w:val="footer"/>
    <w:basedOn w:val="Normal"/>
    <w:link w:val="FooterChar"/>
    <w:uiPriority w:val="99"/>
    <w:unhideWhenUsed/>
    <w:rsid w:val="001D6CEB"/>
    <w:pPr>
      <w:tabs>
        <w:tab w:val="center" w:pos="4680"/>
        <w:tab w:val="right" w:pos="9360"/>
      </w:tabs>
    </w:pPr>
  </w:style>
  <w:style w:type="character" w:customStyle="1" w:styleId="FooterChar">
    <w:name w:val="Footer Char"/>
    <w:basedOn w:val="DefaultParagraphFont"/>
    <w:link w:val="Footer"/>
    <w:uiPriority w:val="99"/>
    <w:rsid w:val="001D6CEB"/>
  </w:style>
  <w:style w:type="paragraph" w:styleId="ListParagraph">
    <w:name w:val="List Paragraph"/>
    <w:basedOn w:val="Normal"/>
    <w:uiPriority w:val="34"/>
    <w:qFormat/>
    <w:rsid w:val="00E33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Volumes\TOSHIBA\cs2500\Assignments\Project%201\cs2500project1\chartsnstuff.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Volumes\TOSHIBA\cs2500\Assignments\Project%201\cs2500project1\chartsnstuf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(linear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129591328"/>
        <c:axId val="-2122676032"/>
      </c:scatterChart>
      <c:valAx>
        <c:axId val="-212959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76032"/>
        <c:crosses val="autoZero"/>
        <c:crossBetween val="midCat"/>
      </c:valAx>
      <c:valAx>
        <c:axId val="-212267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591328"/>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Data Sorting CPU Clock Cycles </a:t>
            </a:r>
            <a:r>
              <a:rPr lang="en-US" baseline="0"/>
              <a:t>(logarithmic scale)</a:t>
            </a:r>
            <a:endParaRPr lang="en-US"/>
          </a:p>
        </c:rich>
      </c:tx>
      <c:layout/>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714317141455"/>
          <c:y val="0.115581384766399"/>
          <c:w val="0.452313626812244"/>
          <c:h val="0.755343634681349"/>
        </c:manualLayout>
      </c:layout>
      <c:scatterChart>
        <c:scatterStyle val="smoothMarker"/>
        <c:varyColors val="0"/>
        <c:ser>
          <c:idx val="8"/>
          <c:order val="0"/>
          <c:tx>
            <c:v>Bubble Sort Reverse Sorted</c:v>
          </c:tx>
          <c:spPr>
            <a:ln w="25400" cap="rnd">
              <a:noFill/>
              <a:round/>
            </a:ln>
            <a:effectLst/>
          </c:spPr>
          <c:marker>
            <c:symbol val="triangle"/>
            <c:size val="5"/>
            <c:spPr>
              <a:solidFill>
                <a:schemeClr val="accent3"/>
              </a:solidFill>
              <a:ln w="9525">
                <a:solidFill>
                  <a:schemeClr val="accent3"/>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Sheet1!$D$53:$D$78</c:f>
              <c:numCache>
                <c:formatCode>General</c:formatCode>
                <c:ptCount val="26"/>
                <c:pt idx="0">
                  <c:v>990.0</c:v>
                </c:pt>
                <c:pt idx="1">
                  <c:v>906.0</c:v>
                </c:pt>
                <c:pt idx="2">
                  <c:v>2450.0</c:v>
                </c:pt>
                <c:pt idx="3">
                  <c:v>2780.0</c:v>
                </c:pt>
                <c:pt idx="4">
                  <c:v>3660.0</c:v>
                </c:pt>
                <c:pt idx="5">
                  <c:v>4900.0</c:v>
                </c:pt>
                <c:pt idx="6">
                  <c:v>6950.0</c:v>
                </c:pt>
                <c:pt idx="7">
                  <c:v>11100.0</c:v>
                </c:pt>
                <c:pt idx="8">
                  <c:v>21400.0</c:v>
                </c:pt>
                <c:pt idx="9">
                  <c:v>18152.0</c:v>
                </c:pt>
                <c:pt idx="10">
                  <c:v>98473.0</c:v>
                </c:pt>
                <c:pt idx="11">
                  <c:v>168200.0</c:v>
                </c:pt>
                <c:pt idx="12">
                  <c:v>297629.0</c:v>
                </c:pt>
                <c:pt idx="13">
                  <c:v>737912.0</c:v>
                </c:pt>
                <c:pt idx="14" formatCode="0.00E+00">
                  <c:v>1.18008E6</c:v>
                </c:pt>
                <c:pt idx="15" formatCode="0.00E+00">
                  <c:v>2.17005E6</c:v>
                </c:pt>
                <c:pt idx="16" formatCode="0.00E+00">
                  <c:v>3.35929E6</c:v>
                </c:pt>
                <c:pt idx="17" formatCode="0.00E+00">
                  <c:v>7.219E6</c:v>
                </c:pt>
                <c:pt idx="18" formatCode="0.00E+00">
                  <c:v>1.22335E7</c:v>
                </c:pt>
                <c:pt idx="19" formatCode="0.00E+00">
                  <c:v>2.20625E7</c:v>
                </c:pt>
                <c:pt idx="20" formatCode="0.00E+00">
                  <c:v>3.43397E7</c:v>
                </c:pt>
                <c:pt idx="21" formatCode="0.00E+00">
                  <c:v>5.60823E7</c:v>
                </c:pt>
                <c:pt idx="22" formatCode="0.00E+00">
                  <c:v>9.93916E7</c:v>
                </c:pt>
                <c:pt idx="23" formatCode="0.00E+00">
                  <c:v>1.90029E8</c:v>
                </c:pt>
                <c:pt idx="24" formatCode="0.00E+00">
                  <c:v>3.6311E8</c:v>
                </c:pt>
                <c:pt idx="25" formatCode="0.00E+00">
                  <c:v>7.44651E8</c:v>
                </c:pt>
              </c:numCache>
            </c:numRef>
          </c:yVal>
          <c:smooth val="1"/>
        </c:ser>
        <c:ser>
          <c:idx val="7"/>
          <c:order val="1"/>
          <c:tx>
            <c:v>Insertion Sort Reverse Sorted</c:v>
          </c:tx>
          <c:spPr>
            <a:ln w="25400" cap="rnd">
              <a:noFill/>
              <a:round/>
            </a:ln>
            <a:effectLst/>
          </c:spPr>
          <c:marker>
            <c:symbol val="triangle"/>
            <c:size val="5"/>
            <c:spPr>
              <a:solidFill>
                <a:schemeClr val="accent2"/>
              </a:solidFill>
              <a:ln w="9525">
                <a:solidFill>
                  <a:schemeClr val="accent2"/>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Sheet1!$C$53:$C$78</c:f>
              <c:numCache>
                <c:formatCode>0.00E+00</c:formatCode>
                <c:ptCount val="26"/>
                <c:pt idx="0">
                  <c:v>1120.0</c:v>
                </c:pt>
                <c:pt idx="1">
                  <c:v>568.0</c:v>
                </c:pt>
                <c:pt idx="2" formatCode="General">
                  <c:v>1701.0</c:v>
                </c:pt>
                <c:pt idx="3">
                  <c:v>4100.0</c:v>
                </c:pt>
                <c:pt idx="4">
                  <c:v>3810.0</c:v>
                </c:pt>
                <c:pt idx="5">
                  <c:v>5300.0</c:v>
                </c:pt>
                <c:pt idx="6">
                  <c:v>8160.0</c:v>
                </c:pt>
                <c:pt idx="7">
                  <c:v>14240.0</c:v>
                </c:pt>
                <c:pt idx="8">
                  <c:v>19880.0</c:v>
                </c:pt>
                <c:pt idx="9">
                  <c:v>35530.0</c:v>
                </c:pt>
                <c:pt idx="10">
                  <c:v>66960.0</c:v>
                </c:pt>
                <c:pt idx="11">
                  <c:v>123300.0</c:v>
                </c:pt>
                <c:pt idx="12">
                  <c:v>310300.0</c:v>
                </c:pt>
                <c:pt idx="13">
                  <c:v>261292.0</c:v>
                </c:pt>
                <c:pt idx="14">
                  <c:v>1.10374E6</c:v>
                </c:pt>
                <c:pt idx="15">
                  <c:v>1.93087E6</c:v>
                </c:pt>
                <c:pt idx="16">
                  <c:v>3.53997E6</c:v>
                </c:pt>
                <c:pt idx="17">
                  <c:v>6.2072E6</c:v>
                </c:pt>
                <c:pt idx="18">
                  <c:v>1.11139E7</c:v>
                </c:pt>
                <c:pt idx="19">
                  <c:v>1.8692E7</c:v>
                </c:pt>
                <c:pt idx="20">
                  <c:v>1.87965E7</c:v>
                </c:pt>
                <c:pt idx="21">
                  <c:v>4.90736E7</c:v>
                </c:pt>
                <c:pt idx="22">
                  <c:v>7.91293E7</c:v>
                </c:pt>
                <c:pt idx="23">
                  <c:v>1.57309E8</c:v>
                </c:pt>
                <c:pt idx="24">
                  <c:v>3.21892E8</c:v>
                </c:pt>
                <c:pt idx="25">
                  <c:v>5.93274E8</c:v>
                </c:pt>
              </c:numCache>
            </c:numRef>
          </c:yVal>
          <c:smooth val="1"/>
        </c:ser>
        <c:ser>
          <c:idx val="6"/>
          <c:order val="2"/>
          <c:tx>
            <c:v>Merge Sort Reverse Sorted</c:v>
          </c:tx>
          <c:spPr>
            <a:ln w="25400" cap="rnd">
              <a:noFill/>
              <a:round/>
            </a:ln>
            <a:effectLst/>
          </c:spPr>
          <c:marker>
            <c:symbol val="triangle"/>
            <c:size val="5"/>
            <c:spPr>
              <a:solidFill>
                <a:srgbClr val="00B0F0"/>
              </a:solidFill>
              <a:ln w="9525">
                <a:solidFill>
                  <a:srgbClr val="00B0F0"/>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Sheet1!$B$53:$B$78</c:f>
              <c:numCache>
                <c:formatCode>General</c:formatCode>
                <c:ptCount val="26"/>
                <c:pt idx="0" formatCode="0.00E+00">
                  <c:v>1020.0</c:v>
                </c:pt>
                <c:pt idx="1">
                  <c:v>13270.0</c:v>
                </c:pt>
                <c:pt idx="2" formatCode="0.00E+00">
                  <c:v>16230.0</c:v>
                </c:pt>
                <c:pt idx="3" formatCode="0.00E+00">
                  <c:v>18370.0</c:v>
                </c:pt>
                <c:pt idx="4" formatCode="0.00E+00">
                  <c:v>20790.0</c:v>
                </c:pt>
                <c:pt idx="5">
                  <c:v>22820.0</c:v>
                </c:pt>
                <c:pt idx="6" formatCode="0.00E+00">
                  <c:v>36170.0</c:v>
                </c:pt>
                <c:pt idx="7" formatCode="0.00E+00">
                  <c:v>40840.0</c:v>
                </c:pt>
                <c:pt idx="8" formatCode="0.00E+00">
                  <c:v>38060.0</c:v>
                </c:pt>
                <c:pt idx="9" formatCode="0.00E+00">
                  <c:v>56850.0</c:v>
                </c:pt>
                <c:pt idx="10" formatCode="0.00E+00">
                  <c:v>69330.0</c:v>
                </c:pt>
                <c:pt idx="11" formatCode="0.00E+00">
                  <c:v>151580.0</c:v>
                </c:pt>
                <c:pt idx="12" formatCode="0.00E+00">
                  <c:v>182570.0</c:v>
                </c:pt>
                <c:pt idx="13" formatCode="0.00E+00">
                  <c:v>110950.0</c:v>
                </c:pt>
                <c:pt idx="14" formatCode="0.00E+00">
                  <c:v>289050.0</c:v>
                </c:pt>
                <c:pt idx="15" formatCode="0.00E+00">
                  <c:v>387400.0</c:v>
                </c:pt>
                <c:pt idx="16" formatCode="0.00E+00">
                  <c:v>489050.0</c:v>
                </c:pt>
                <c:pt idx="17" formatCode="0.00E+00">
                  <c:v>696023.0</c:v>
                </c:pt>
                <c:pt idx="18" formatCode="0.00E+00">
                  <c:v>1.05729E6</c:v>
                </c:pt>
                <c:pt idx="19" formatCode="0.00E+00">
                  <c:v>1.16401E6</c:v>
                </c:pt>
                <c:pt idx="20" formatCode="0.00E+00">
                  <c:v>1.43258E6</c:v>
                </c:pt>
                <c:pt idx="21" formatCode="0.00E+00">
                  <c:v>2.22838E6</c:v>
                </c:pt>
                <c:pt idx="22" formatCode="0.00E+00">
                  <c:v>1.18634E6</c:v>
                </c:pt>
                <c:pt idx="23" formatCode="0.00E+00">
                  <c:v>4.39564E6</c:v>
                </c:pt>
                <c:pt idx="24" formatCode="0.00E+00">
                  <c:v>5.83762E6</c:v>
                </c:pt>
                <c:pt idx="25" formatCode="0.00E+00">
                  <c:v>8.09417E6</c:v>
                </c:pt>
              </c:numCache>
            </c:numRef>
          </c:yVal>
          <c:smooth val="1"/>
        </c:ser>
        <c:ser>
          <c:idx val="11"/>
          <c:order val="3"/>
          <c:tx>
            <c:v>Timsort Reverse Sorted</c:v>
          </c:tx>
          <c:spPr>
            <a:ln w="25400" cap="rnd">
              <a:noFill/>
              <a:round/>
            </a:ln>
            <a:effectLst/>
          </c:spPr>
          <c:marker>
            <c:symbol val="triangle"/>
            <c:size val="5"/>
            <c:spPr>
              <a:solidFill>
                <a:schemeClr val="accent6"/>
              </a:solidFill>
              <a:ln w="9525">
                <a:solidFill>
                  <a:schemeClr val="accent6"/>
                </a:solidFill>
              </a:ln>
              <a:effectLst/>
            </c:spPr>
          </c:marker>
          <c:xVal>
            <c:numRef>
              <c:f>Sheet1!$F$53:$F$78</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Sheet1!$A$53:$A$78</c:f>
              <c:numCache>
                <c:formatCode>General</c:formatCode>
                <c:ptCount val="26"/>
                <c:pt idx="0" formatCode="0.00E+00">
                  <c:v>1530.0</c:v>
                </c:pt>
                <c:pt idx="1">
                  <c:v>2030.0</c:v>
                </c:pt>
                <c:pt idx="2" formatCode="0.00E+00">
                  <c:v>2830.0</c:v>
                </c:pt>
                <c:pt idx="3" formatCode="0.00E+00">
                  <c:v>3710.0</c:v>
                </c:pt>
                <c:pt idx="4" formatCode="0.00E+00">
                  <c:v>4410.0</c:v>
                </c:pt>
                <c:pt idx="5" formatCode="0.00E+00">
                  <c:v>5570.0</c:v>
                </c:pt>
                <c:pt idx="6" formatCode="0.00E+00">
                  <c:v>8280.0</c:v>
                </c:pt>
                <c:pt idx="7" formatCode="0.00E+00">
                  <c:v>11640.0</c:v>
                </c:pt>
                <c:pt idx="8" formatCode="0.00E+00">
                  <c:v>20570.0</c:v>
                </c:pt>
                <c:pt idx="9" formatCode="0.00E+00">
                  <c:v>52160.0</c:v>
                </c:pt>
                <c:pt idx="10" formatCode="0.00E+00">
                  <c:v>49580.0</c:v>
                </c:pt>
                <c:pt idx="11" formatCode="0.00E+00">
                  <c:v>83950.0</c:v>
                </c:pt>
                <c:pt idx="12" formatCode="0.00E+00">
                  <c:v>117900.0</c:v>
                </c:pt>
                <c:pt idx="13" formatCode="0.00E+00">
                  <c:v>38621.0</c:v>
                </c:pt>
                <c:pt idx="14" formatCode="0.00E+00">
                  <c:v>201550.0</c:v>
                </c:pt>
                <c:pt idx="15" formatCode="0.00E+00">
                  <c:v>296010.0</c:v>
                </c:pt>
                <c:pt idx="16" formatCode="0.00E+00">
                  <c:v>497110.0</c:v>
                </c:pt>
                <c:pt idx="17" formatCode="0.00E+00">
                  <c:v>574460.0</c:v>
                </c:pt>
                <c:pt idx="18">
                  <c:v>821415.0</c:v>
                </c:pt>
                <c:pt idx="19" formatCode="0.00E+00">
                  <c:v>920720.0</c:v>
                </c:pt>
                <c:pt idx="20" formatCode="0.00E+00">
                  <c:v>1.43538E6</c:v>
                </c:pt>
                <c:pt idx="21" formatCode="0.00E+00">
                  <c:v>1.69825E6</c:v>
                </c:pt>
                <c:pt idx="22" formatCode="0.00E+00">
                  <c:v>1.73508E6</c:v>
                </c:pt>
                <c:pt idx="23" formatCode="0.00E+00">
                  <c:v>3.34998E6</c:v>
                </c:pt>
                <c:pt idx="24" formatCode="0.00E+00">
                  <c:v>5.50662E6</c:v>
                </c:pt>
                <c:pt idx="25" formatCode="0.00E+00">
                  <c:v>6.53778E6</c:v>
                </c:pt>
              </c:numCache>
            </c:numRef>
          </c:yVal>
          <c:smooth val="1"/>
        </c:ser>
        <c:ser>
          <c:idx val="5"/>
          <c:order val="4"/>
          <c:tx>
            <c:v>Bubble Sort Presorted</c:v>
          </c:tx>
          <c:spPr>
            <a:ln w="25400" cap="rnd">
              <a:noFill/>
              <a:round/>
            </a:ln>
            <a:effectLst/>
          </c:spPr>
          <c:marker>
            <c:symbol val="square"/>
            <c:size val="5"/>
            <c:spPr>
              <a:solidFill>
                <a:schemeClr val="accent3"/>
              </a:solidFill>
              <a:ln w="9525">
                <a:solidFill>
                  <a:schemeClr val="accent3"/>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Sheet1!$D$27:$D$52</c:f>
              <c:numCache>
                <c:formatCode>General</c:formatCode>
                <c:ptCount val="26"/>
                <c:pt idx="0">
                  <c:v>630.0</c:v>
                </c:pt>
                <c:pt idx="1">
                  <c:v>1106.0</c:v>
                </c:pt>
                <c:pt idx="2">
                  <c:v>1193.0</c:v>
                </c:pt>
                <c:pt idx="3">
                  <c:v>1520.0</c:v>
                </c:pt>
                <c:pt idx="4">
                  <c:v>1548.0</c:v>
                </c:pt>
                <c:pt idx="5">
                  <c:v>1404.0</c:v>
                </c:pt>
                <c:pt idx="6">
                  <c:v>2981.0</c:v>
                </c:pt>
                <c:pt idx="7">
                  <c:v>6660.0</c:v>
                </c:pt>
                <c:pt idx="8">
                  <c:v>7660.0</c:v>
                </c:pt>
                <c:pt idx="9">
                  <c:v>13210.0</c:v>
                </c:pt>
                <c:pt idx="10">
                  <c:v>22900.0</c:v>
                </c:pt>
                <c:pt idx="11">
                  <c:v>40830.0</c:v>
                </c:pt>
                <c:pt idx="12">
                  <c:v>76600.0</c:v>
                </c:pt>
                <c:pt idx="13">
                  <c:v>82240.0</c:v>
                </c:pt>
                <c:pt idx="14">
                  <c:v>84563.0</c:v>
                </c:pt>
                <c:pt idx="15">
                  <c:v>165166.0</c:v>
                </c:pt>
                <c:pt idx="16">
                  <c:v>415024.0</c:v>
                </c:pt>
                <c:pt idx="17" formatCode="0.00E+00">
                  <c:v>1.52292E6</c:v>
                </c:pt>
                <c:pt idx="18" formatCode="0.00E+00">
                  <c:v>3.15946E6</c:v>
                </c:pt>
                <c:pt idx="19" formatCode="0.00E+00">
                  <c:v>5.83614E6</c:v>
                </c:pt>
                <c:pt idx="20" formatCode="0.00E+00">
                  <c:v>4.59843E6</c:v>
                </c:pt>
                <c:pt idx="21" formatCode="0.00E+00">
                  <c:v>1.84105E7</c:v>
                </c:pt>
                <c:pt idx="22" formatCode="0.00E+00">
                  <c:v>3.0028E7</c:v>
                </c:pt>
                <c:pt idx="23" formatCode="0.00E+00">
                  <c:v>4.74489E7</c:v>
                </c:pt>
                <c:pt idx="24" formatCode="0.00E+00">
                  <c:v>8.36258E7</c:v>
                </c:pt>
                <c:pt idx="25" formatCode="0.00E+00">
                  <c:v>1.57596E8</c:v>
                </c:pt>
              </c:numCache>
            </c:numRef>
          </c:yVal>
          <c:smooth val="1"/>
        </c:ser>
        <c:ser>
          <c:idx val="4"/>
          <c:order val="5"/>
          <c:tx>
            <c:v>Insertion Sort Presorted</c:v>
          </c:tx>
          <c:spPr>
            <a:ln w="25400" cap="rnd">
              <a:noFill/>
              <a:round/>
            </a:ln>
            <a:effectLst/>
          </c:spPr>
          <c:marker>
            <c:symbol val="square"/>
            <c:size val="5"/>
            <c:spPr>
              <a:solidFill>
                <a:schemeClr val="accent2"/>
              </a:solidFill>
              <a:ln w="9525">
                <a:solidFill>
                  <a:schemeClr val="accent2"/>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Sheet1!$C$27:$C$52</c:f>
              <c:numCache>
                <c:formatCode>0.00E+00</c:formatCode>
                <c:ptCount val="26"/>
                <c:pt idx="0">
                  <c:v>751.0</c:v>
                </c:pt>
                <c:pt idx="1">
                  <c:v>1790.0</c:v>
                </c:pt>
                <c:pt idx="2">
                  <c:v>1960.0</c:v>
                </c:pt>
                <c:pt idx="3">
                  <c:v>1960.0</c:v>
                </c:pt>
                <c:pt idx="4">
                  <c:v>1920.0</c:v>
                </c:pt>
                <c:pt idx="5">
                  <c:v>1485.0</c:v>
                </c:pt>
                <c:pt idx="6">
                  <c:v>2240.0</c:v>
                </c:pt>
                <c:pt idx="7">
                  <c:v>2610.0</c:v>
                </c:pt>
                <c:pt idx="8">
                  <c:v>518.0</c:v>
                </c:pt>
                <c:pt idx="9">
                  <c:v>2530.0</c:v>
                </c:pt>
                <c:pt idx="10">
                  <c:v>3130.0</c:v>
                </c:pt>
                <c:pt idx="11">
                  <c:v>3640.0</c:v>
                </c:pt>
                <c:pt idx="12">
                  <c:v>4710.0</c:v>
                </c:pt>
                <c:pt idx="13">
                  <c:v>5300.0</c:v>
                </c:pt>
                <c:pt idx="14">
                  <c:v>2098.0</c:v>
                </c:pt>
                <c:pt idx="15">
                  <c:v>4541.0</c:v>
                </c:pt>
                <c:pt idx="16" formatCode="General">
                  <c:v>11860.0</c:v>
                </c:pt>
                <c:pt idx="17">
                  <c:v>17510.0</c:v>
                </c:pt>
                <c:pt idx="18">
                  <c:v>23180.0</c:v>
                </c:pt>
                <c:pt idx="19">
                  <c:v>32600.0</c:v>
                </c:pt>
                <c:pt idx="20">
                  <c:v>19288.0</c:v>
                </c:pt>
                <c:pt idx="21">
                  <c:v>60890.0</c:v>
                </c:pt>
                <c:pt idx="22">
                  <c:v>84220.0</c:v>
                </c:pt>
                <c:pt idx="23">
                  <c:v>118560.0</c:v>
                </c:pt>
                <c:pt idx="24">
                  <c:v>165530.0</c:v>
                </c:pt>
                <c:pt idx="25">
                  <c:v>237220.0</c:v>
                </c:pt>
              </c:numCache>
            </c:numRef>
          </c:yVal>
          <c:smooth val="1"/>
        </c:ser>
        <c:ser>
          <c:idx val="3"/>
          <c:order val="6"/>
          <c:tx>
            <c:v>Merge Sort Presorted</c:v>
          </c:tx>
          <c:spPr>
            <a:ln w="25400" cap="rnd">
              <a:noFill/>
              <a:round/>
            </a:ln>
            <a:effectLst/>
          </c:spPr>
          <c:marker>
            <c:symbol val="square"/>
            <c:size val="5"/>
            <c:spPr>
              <a:solidFill>
                <a:srgbClr val="00B0F0"/>
              </a:solidFill>
              <a:ln w="9525">
                <a:solidFill>
                  <a:srgbClr val="00B0F0"/>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Sheet1!$B$27:$B$52</c:f>
              <c:numCache>
                <c:formatCode>0.00E+00</c:formatCode>
                <c:ptCount val="26"/>
                <c:pt idx="0">
                  <c:v>770.0</c:v>
                </c:pt>
                <c:pt idx="1">
                  <c:v>11350.0</c:v>
                </c:pt>
                <c:pt idx="2">
                  <c:v>15390.0</c:v>
                </c:pt>
                <c:pt idx="3">
                  <c:v>35764.0</c:v>
                </c:pt>
                <c:pt idx="4">
                  <c:v>15259.0</c:v>
                </c:pt>
                <c:pt idx="5">
                  <c:v>22840.0</c:v>
                </c:pt>
                <c:pt idx="6">
                  <c:v>38220.0</c:v>
                </c:pt>
                <c:pt idx="7">
                  <c:v>17940.0</c:v>
                </c:pt>
                <c:pt idx="8">
                  <c:v>47448.0</c:v>
                </c:pt>
                <c:pt idx="9">
                  <c:v>51810.0</c:v>
                </c:pt>
                <c:pt idx="10">
                  <c:v>73590.0</c:v>
                </c:pt>
                <c:pt idx="11">
                  <c:v>95600.0</c:v>
                </c:pt>
                <c:pt idx="12">
                  <c:v>182200.0</c:v>
                </c:pt>
                <c:pt idx="13">
                  <c:v>174414.0</c:v>
                </c:pt>
                <c:pt idx="14">
                  <c:v>78578.0</c:v>
                </c:pt>
                <c:pt idx="15">
                  <c:v>100677.0</c:v>
                </c:pt>
                <c:pt idx="16">
                  <c:v>156572.0</c:v>
                </c:pt>
                <c:pt idx="17">
                  <c:v>536446.0</c:v>
                </c:pt>
                <c:pt idx="18">
                  <c:v>998249.0</c:v>
                </c:pt>
                <c:pt idx="19">
                  <c:v>1.16626E6</c:v>
                </c:pt>
                <c:pt idx="20">
                  <c:v>1.72368E6</c:v>
                </c:pt>
                <c:pt idx="21">
                  <c:v>2.19767E6</c:v>
                </c:pt>
                <c:pt idx="22">
                  <c:v>3.05519E6</c:v>
                </c:pt>
                <c:pt idx="23">
                  <c:v>4.26346E6</c:v>
                </c:pt>
                <c:pt idx="24">
                  <c:v>5.82644E6</c:v>
                </c:pt>
                <c:pt idx="25">
                  <c:v>8.19596E6</c:v>
                </c:pt>
              </c:numCache>
            </c:numRef>
          </c:yVal>
          <c:smooth val="1"/>
        </c:ser>
        <c:ser>
          <c:idx val="10"/>
          <c:order val="7"/>
          <c:tx>
            <c:v>Timsort Presorted</c:v>
          </c:tx>
          <c:spPr>
            <a:ln w="25400" cap="rnd">
              <a:noFill/>
              <a:round/>
            </a:ln>
            <a:effectLst/>
          </c:spPr>
          <c:marker>
            <c:symbol val="square"/>
            <c:size val="5"/>
            <c:spPr>
              <a:solidFill>
                <a:schemeClr val="accent6"/>
              </a:solidFill>
              <a:ln w="9525">
                <a:solidFill>
                  <a:schemeClr val="accent6"/>
                </a:solidFill>
              </a:ln>
              <a:effectLst/>
            </c:spPr>
          </c:marker>
          <c:xVal>
            <c:numRef>
              <c:f>Sheet1!$F$27:$F$52</c:f>
              <c:numCache>
                <c:formatCode>General</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Sheet1!$A$27:$A$52</c:f>
              <c:numCache>
                <c:formatCode>0.00E+00</c:formatCode>
                <c:ptCount val="26"/>
                <c:pt idx="0">
                  <c:v>1510.0</c:v>
                </c:pt>
                <c:pt idx="1">
                  <c:v>2260.0</c:v>
                </c:pt>
                <c:pt idx="2">
                  <c:v>2540.0</c:v>
                </c:pt>
                <c:pt idx="3">
                  <c:v>2590.0</c:v>
                </c:pt>
                <c:pt idx="4">
                  <c:v>2570.0</c:v>
                </c:pt>
                <c:pt idx="5">
                  <c:v>1892.0</c:v>
                </c:pt>
                <c:pt idx="6">
                  <c:v>2850.0</c:v>
                </c:pt>
                <c:pt idx="7">
                  <c:v>3240.0</c:v>
                </c:pt>
                <c:pt idx="8">
                  <c:v>3040.0</c:v>
                </c:pt>
                <c:pt idx="9">
                  <c:v>190390.0</c:v>
                </c:pt>
                <c:pt idx="10">
                  <c:v>22890.0</c:v>
                </c:pt>
                <c:pt idx="11">
                  <c:v>41120.0</c:v>
                </c:pt>
                <c:pt idx="12">
                  <c:v>43800.0</c:v>
                </c:pt>
                <c:pt idx="13">
                  <c:v>78382.0</c:v>
                </c:pt>
                <c:pt idx="14">
                  <c:v>43976.0</c:v>
                </c:pt>
                <c:pt idx="15">
                  <c:v>40219.0</c:v>
                </c:pt>
                <c:pt idx="16">
                  <c:v>50923.0</c:v>
                </c:pt>
                <c:pt idx="17">
                  <c:v>210209.0</c:v>
                </c:pt>
                <c:pt idx="18">
                  <c:v>200505.0</c:v>
                </c:pt>
                <c:pt idx="19">
                  <c:v>571230.0</c:v>
                </c:pt>
                <c:pt idx="20">
                  <c:v>725708.0</c:v>
                </c:pt>
                <c:pt idx="21">
                  <c:v>1.14811E6</c:v>
                </c:pt>
                <c:pt idx="22">
                  <c:v>1.27449E6</c:v>
                </c:pt>
                <c:pt idx="23">
                  <c:v>2.08263E6</c:v>
                </c:pt>
                <c:pt idx="24">
                  <c:v>2.5444E6</c:v>
                </c:pt>
                <c:pt idx="25">
                  <c:v>3.91488E6</c:v>
                </c:pt>
              </c:numCache>
            </c:numRef>
          </c:yVal>
          <c:smooth val="1"/>
        </c:ser>
        <c:ser>
          <c:idx val="2"/>
          <c:order val="8"/>
          <c:tx>
            <c:v>Bubble Sort Random</c:v>
          </c:tx>
          <c:spPr>
            <a:ln w="25400" cap="rnd">
              <a:noFill/>
              <a:round/>
            </a:ln>
            <a:effectLst/>
          </c:spPr>
          <c:marker>
            <c:symbol val="circle"/>
            <c:size val="5"/>
            <c:spPr>
              <a:solidFill>
                <a:schemeClr val="accent3"/>
              </a:solidFill>
              <a:ln w="9525">
                <a:solidFill>
                  <a:schemeClr val="accent3"/>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Sheet1!$D$1:$D$26</c:f>
              <c:numCache>
                <c:formatCode>General</c:formatCode>
                <c:ptCount val="26"/>
                <c:pt idx="0">
                  <c:v>1570.0</c:v>
                </c:pt>
                <c:pt idx="1">
                  <c:v>1160.0</c:v>
                </c:pt>
                <c:pt idx="2">
                  <c:v>2640.0</c:v>
                </c:pt>
                <c:pt idx="3">
                  <c:v>2910.0</c:v>
                </c:pt>
                <c:pt idx="4">
                  <c:v>3500.0</c:v>
                </c:pt>
                <c:pt idx="5">
                  <c:v>5020.0</c:v>
                </c:pt>
                <c:pt idx="6">
                  <c:v>5169.0</c:v>
                </c:pt>
                <c:pt idx="7">
                  <c:v>11080.0</c:v>
                </c:pt>
                <c:pt idx="8">
                  <c:v>21850.0</c:v>
                </c:pt>
                <c:pt idx="9">
                  <c:v>35310.0</c:v>
                </c:pt>
                <c:pt idx="10">
                  <c:v>68120.0</c:v>
                </c:pt>
                <c:pt idx="11">
                  <c:v>72300.0</c:v>
                </c:pt>
                <c:pt idx="12">
                  <c:v>297140.0</c:v>
                </c:pt>
                <c:pt idx="13">
                  <c:v>549890.0</c:v>
                </c:pt>
                <c:pt idx="14">
                  <c:v>929151.0</c:v>
                </c:pt>
                <c:pt idx="15" formatCode="0.00E+00">
                  <c:v>1.54707E6</c:v>
                </c:pt>
                <c:pt idx="16" formatCode="0.00E+00">
                  <c:v>3.07781E6</c:v>
                </c:pt>
                <c:pt idx="17" formatCode="0.00E+00">
                  <c:v>5.83232E6</c:v>
                </c:pt>
                <c:pt idx="18" formatCode="0.00E+00">
                  <c:v>9.67789E6</c:v>
                </c:pt>
                <c:pt idx="19" formatCode="0.00E+00">
                  <c:v>1.78669E7</c:v>
                </c:pt>
                <c:pt idx="20" formatCode="0.00E+00">
                  <c:v>3.05255E7</c:v>
                </c:pt>
                <c:pt idx="21" formatCode="0.00E+00">
                  <c:v>5.03378E7</c:v>
                </c:pt>
                <c:pt idx="22" formatCode="0.00E+00">
                  <c:v>8.55408E7</c:v>
                </c:pt>
                <c:pt idx="23" formatCode="0.00E+00">
                  <c:v>1.67643E8</c:v>
                </c:pt>
                <c:pt idx="24" formatCode="0.00E+00">
                  <c:v>3.34067E8</c:v>
                </c:pt>
                <c:pt idx="25" formatCode="0.00E+00">
                  <c:v>6.56911E8</c:v>
                </c:pt>
              </c:numCache>
            </c:numRef>
          </c:yVal>
          <c:smooth val="1"/>
        </c:ser>
        <c:ser>
          <c:idx val="1"/>
          <c:order val="9"/>
          <c:tx>
            <c:v>Insertion Sort Random</c:v>
          </c:tx>
          <c:spPr>
            <a:ln w="19050" cap="rnd">
              <a:noFill/>
              <a:round/>
            </a:ln>
            <a:effectLst/>
          </c:spPr>
          <c:marker>
            <c:symbol val="circle"/>
            <c:size val="5"/>
            <c:spPr>
              <a:solidFill>
                <a:schemeClr val="accent2"/>
              </a:solidFill>
              <a:ln w="9525">
                <a:solidFill>
                  <a:schemeClr val="accent2"/>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Sheet1!$C$1:$C$26</c:f>
              <c:numCache>
                <c:formatCode>0.00E+00</c:formatCode>
                <c:ptCount val="26"/>
                <c:pt idx="0">
                  <c:v>184.0</c:v>
                </c:pt>
                <c:pt idx="1">
                  <c:v>1790.0</c:v>
                </c:pt>
                <c:pt idx="2">
                  <c:v>2350.0</c:v>
                </c:pt>
                <c:pt idx="3">
                  <c:v>2860.0</c:v>
                </c:pt>
                <c:pt idx="4">
                  <c:v>3430.0</c:v>
                </c:pt>
                <c:pt idx="5">
                  <c:v>4480.0</c:v>
                </c:pt>
                <c:pt idx="6">
                  <c:v>7870.0</c:v>
                </c:pt>
                <c:pt idx="7">
                  <c:v>8000.0</c:v>
                </c:pt>
                <c:pt idx="8">
                  <c:v>15640.0</c:v>
                </c:pt>
                <c:pt idx="9">
                  <c:v>22430.0</c:v>
                </c:pt>
                <c:pt idx="10">
                  <c:v>42310.0</c:v>
                </c:pt>
                <c:pt idx="11">
                  <c:v>79630.0</c:v>
                </c:pt>
                <c:pt idx="12">
                  <c:v>186980.0</c:v>
                </c:pt>
                <c:pt idx="13">
                  <c:v>363210.0</c:v>
                </c:pt>
                <c:pt idx="14">
                  <c:v>653671.0</c:v>
                </c:pt>
                <c:pt idx="15">
                  <c:v>1.03155E6</c:v>
                </c:pt>
                <c:pt idx="16">
                  <c:v>1.94665E6</c:v>
                </c:pt>
                <c:pt idx="17">
                  <c:v>3.50102E6</c:v>
                </c:pt>
                <c:pt idx="18">
                  <c:v>5.98586E6</c:v>
                </c:pt>
                <c:pt idx="19">
                  <c:v>1.06766E7</c:v>
                </c:pt>
                <c:pt idx="20">
                  <c:v>1.84992E7</c:v>
                </c:pt>
                <c:pt idx="21">
                  <c:v>2.93638E7</c:v>
                </c:pt>
                <c:pt idx="22">
                  <c:v>4.73264E7</c:v>
                </c:pt>
                <c:pt idx="23">
                  <c:v>8.69185E7</c:v>
                </c:pt>
                <c:pt idx="24">
                  <c:v>1.59462E8</c:v>
                </c:pt>
                <c:pt idx="25">
                  <c:v>3.01954E8</c:v>
                </c:pt>
              </c:numCache>
            </c:numRef>
          </c:yVal>
          <c:smooth val="1"/>
        </c:ser>
        <c:ser>
          <c:idx val="0"/>
          <c:order val="10"/>
          <c:tx>
            <c:v>Merge Sort Random</c:v>
          </c:tx>
          <c:spPr>
            <a:ln w="19050" cap="rnd">
              <a:noFill/>
              <a:round/>
            </a:ln>
            <a:effectLst/>
          </c:spPr>
          <c:marker>
            <c:symbol val="circle"/>
            <c:size val="5"/>
            <c:spPr>
              <a:solidFill>
                <a:srgbClr val="00B0F0"/>
              </a:solidFill>
              <a:ln w="9525">
                <a:solidFill>
                  <a:srgbClr val="00B0F0"/>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Sheet1!$B$1:$B$26</c:f>
              <c:numCache>
                <c:formatCode>0.00E+00</c:formatCode>
                <c:ptCount val="26"/>
                <c:pt idx="0">
                  <c:v>428.0</c:v>
                </c:pt>
                <c:pt idx="1">
                  <c:v>11790.0</c:v>
                </c:pt>
                <c:pt idx="2">
                  <c:v>15040.0</c:v>
                </c:pt>
                <c:pt idx="3">
                  <c:v>17090.0</c:v>
                </c:pt>
                <c:pt idx="4">
                  <c:v>16640.0</c:v>
                </c:pt>
                <c:pt idx="5">
                  <c:v>22480.0</c:v>
                </c:pt>
                <c:pt idx="6">
                  <c:v>189170.0</c:v>
                </c:pt>
                <c:pt idx="7">
                  <c:v>33430.0</c:v>
                </c:pt>
                <c:pt idx="8">
                  <c:v>17200.0</c:v>
                </c:pt>
                <c:pt idx="9">
                  <c:v>63940.0</c:v>
                </c:pt>
                <c:pt idx="10">
                  <c:v>71810.0</c:v>
                </c:pt>
                <c:pt idx="11">
                  <c:v>172250.0</c:v>
                </c:pt>
                <c:pt idx="12">
                  <c:v>56284.0</c:v>
                </c:pt>
                <c:pt idx="13">
                  <c:v>226888.0</c:v>
                </c:pt>
                <c:pt idx="14">
                  <c:v>336290.0</c:v>
                </c:pt>
                <c:pt idx="15">
                  <c:v>461830.0</c:v>
                </c:pt>
                <c:pt idx="16">
                  <c:v>716412.0</c:v>
                </c:pt>
                <c:pt idx="17">
                  <c:v>814073.0</c:v>
                </c:pt>
                <c:pt idx="18">
                  <c:v>1.05486E6</c:v>
                </c:pt>
                <c:pt idx="19">
                  <c:v>503198.0</c:v>
                </c:pt>
                <c:pt idx="20">
                  <c:v>1.98558E6</c:v>
                </c:pt>
                <c:pt idx="21">
                  <c:v>2.79655E6</c:v>
                </c:pt>
                <c:pt idx="22">
                  <c:v>3.83999E6</c:v>
                </c:pt>
                <c:pt idx="23">
                  <c:v>5.62306E6</c:v>
                </c:pt>
                <c:pt idx="24">
                  <c:v>7.22583E6</c:v>
                </c:pt>
                <c:pt idx="25">
                  <c:v>1.003E7</c:v>
                </c:pt>
              </c:numCache>
            </c:numRef>
          </c:yVal>
          <c:smooth val="1"/>
        </c:ser>
        <c:ser>
          <c:idx val="9"/>
          <c:order val="11"/>
          <c:tx>
            <c:v>Timsort Random</c:v>
          </c:tx>
          <c:spPr>
            <a:ln w="19050" cap="rnd">
              <a:noFill/>
              <a:round/>
            </a:ln>
            <a:effectLst/>
          </c:spPr>
          <c:marker>
            <c:symbol val="circle"/>
            <c:size val="5"/>
            <c:spPr>
              <a:solidFill>
                <a:schemeClr val="accent6"/>
              </a:solidFill>
              <a:ln w="9525">
                <a:solidFill>
                  <a:schemeClr val="accent6"/>
                </a:solidFill>
              </a:ln>
              <a:effectLst/>
            </c:spPr>
          </c:marker>
          <c:xVal>
            <c:numRef>
              <c:f>Sheet1!$F$1:$F$26</c:f>
              <c:numCache>
                <c:formatCode>0.00E+00</c:formatCode>
                <c:ptCount val="26"/>
                <c:pt idx="0">
                  <c:v>1.0</c:v>
                </c:pt>
                <c:pt idx="1">
                  <c:v>2.0</c:v>
                </c:pt>
                <c:pt idx="2">
                  <c:v>3.0</c:v>
                </c:pt>
                <c:pt idx="3">
                  <c:v>4.0</c:v>
                </c:pt>
                <c:pt idx="4">
                  <c:v>6.0</c:v>
                </c:pt>
                <c:pt idx="5">
                  <c:v>8.0</c:v>
                </c:pt>
                <c:pt idx="6">
                  <c:v>11.0</c:v>
                </c:pt>
                <c:pt idx="7">
                  <c:v>16.0</c:v>
                </c:pt>
                <c:pt idx="8">
                  <c:v>23.0</c:v>
                </c:pt>
                <c:pt idx="9">
                  <c:v>32.0</c:v>
                </c:pt>
                <c:pt idx="10">
                  <c:v>45.0</c:v>
                </c:pt>
                <c:pt idx="11">
                  <c:v>64.0</c:v>
                </c:pt>
                <c:pt idx="12">
                  <c:v>91.0</c:v>
                </c:pt>
                <c:pt idx="13">
                  <c:v>128.0</c:v>
                </c:pt>
                <c:pt idx="14">
                  <c:v>181.0</c:v>
                </c:pt>
                <c:pt idx="15">
                  <c:v>256.0</c:v>
                </c:pt>
                <c:pt idx="16">
                  <c:v>362.0</c:v>
                </c:pt>
                <c:pt idx="17">
                  <c:v>512.0</c:v>
                </c:pt>
                <c:pt idx="18">
                  <c:v>724.0</c:v>
                </c:pt>
                <c:pt idx="19">
                  <c:v>1024.0</c:v>
                </c:pt>
                <c:pt idx="20">
                  <c:v>1448.0</c:v>
                </c:pt>
                <c:pt idx="21">
                  <c:v>2048.0</c:v>
                </c:pt>
                <c:pt idx="22">
                  <c:v>2896.0</c:v>
                </c:pt>
                <c:pt idx="23">
                  <c:v>4096.0</c:v>
                </c:pt>
                <c:pt idx="24">
                  <c:v>5793.0</c:v>
                </c:pt>
                <c:pt idx="25">
                  <c:v>8192.0</c:v>
                </c:pt>
              </c:numCache>
            </c:numRef>
          </c:xVal>
          <c:yVal>
            <c:numRef>
              <c:f>Sheet1!$A$1:$A$26</c:f>
              <c:numCache>
                <c:formatCode>0.00E+00</c:formatCode>
                <c:ptCount val="26"/>
                <c:pt idx="0">
                  <c:v>1540.0</c:v>
                </c:pt>
                <c:pt idx="1">
                  <c:v>2230.0</c:v>
                </c:pt>
                <c:pt idx="2">
                  <c:v>2960.0</c:v>
                </c:pt>
                <c:pt idx="3">
                  <c:v>3280.0</c:v>
                </c:pt>
                <c:pt idx="4">
                  <c:v>2125.0</c:v>
                </c:pt>
                <c:pt idx="5">
                  <c:v>4750.0</c:v>
                </c:pt>
                <c:pt idx="6">
                  <c:v>8660.0</c:v>
                </c:pt>
                <c:pt idx="7">
                  <c:v>8940.0</c:v>
                </c:pt>
                <c:pt idx="8">
                  <c:v>16700.0</c:v>
                </c:pt>
                <c:pt idx="9">
                  <c:v>34130.0</c:v>
                </c:pt>
                <c:pt idx="10">
                  <c:v>53560.0</c:v>
                </c:pt>
                <c:pt idx="11">
                  <c:v>72720.0</c:v>
                </c:pt>
                <c:pt idx="12">
                  <c:v>82068.0</c:v>
                </c:pt>
                <c:pt idx="13">
                  <c:v>188250.0</c:v>
                </c:pt>
                <c:pt idx="14">
                  <c:v>175380.0</c:v>
                </c:pt>
                <c:pt idx="15">
                  <c:v>310430.0</c:v>
                </c:pt>
                <c:pt idx="16">
                  <c:v>350186.0</c:v>
                </c:pt>
                <c:pt idx="17">
                  <c:v>571110.0</c:v>
                </c:pt>
                <c:pt idx="18">
                  <c:v>795879.0</c:v>
                </c:pt>
                <c:pt idx="19">
                  <c:v>1.0322E6</c:v>
                </c:pt>
                <c:pt idx="20">
                  <c:v>1.43984E6</c:v>
                </c:pt>
                <c:pt idx="21">
                  <c:v>812920.0</c:v>
                </c:pt>
                <c:pt idx="22">
                  <c:v>2.70592E6</c:v>
                </c:pt>
                <c:pt idx="23">
                  <c:v>3.802E6</c:v>
                </c:pt>
                <c:pt idx="24">
                  <c:v>5.53036E6</c:v>
                </c:pt>
                <c:pt idx="25">
                  <c:v>7.42559E6</c:v>
                </c:pt>
              </c:numCache>
            </c:numRef>
          </c:yVal>
          <c:smooth val="1"/>
        </c:ser>
        <c:dLbls>
          <c:showLegendKey val="0"/>
          <c:showVal val="0"/>
          <c:showCatName val="0"/>
          <c:showSerName val="0"/>
          <c:showPercent val="0"/>
          <c:showBubbleSize val="0"/>
        </c:dLbls>
        <c:axId val="-2071785856"/>
        <c:axId val="-2071780048"/>
      </c:scatterChart>
      <c:valAx>
        <c:axId val="-2071785856"/>
        <c:scaling>
          <c:logBase val="2.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Size (4-Byte Integers)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780048"/>
        <c:crosses val="autoZero"/>
        <c:crossBetween val="midCat"/>
        <c:majorUnit val="4.0"/>
        <c:minorUnit val="4.0"/>
      </c:valAx>
      <c:valAx>
        <c:axId val="-2071780048"/>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Clock</a:t>
                </a:r>
                <a:r>
                  <a:rPr lang="en-US" baseline="0"/>
                  <a:t> Cycles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785856"/>
        <c:crosses val="autoZero"/>
        <c:crossBetween val="midCat"/>
      </c:valAx>
      <c:spPr>
        <a:noFill/>
        <a:ln>
          <a:noFill/>
        </a:ln>
        <a:effectLst/>
      </c:spPr>
    </c:plotArea>
    <c:legend>
      <c:legendPos val="r"/>
      <c:layout>
        <c:manualLayout>
          <c:xMode val="edge"/>
          <c:yMode val="edge"/>
          <c:x val="0.692030511284582"/>
          <c:y val="0.338188296695473"/>
          <c:w val="0.307969469402173"/>
          <c:h val="0.608771692203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9</Pages>
  <Words>2583</Words>
  <Characters>14728</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 Tanner J. (S&amp;T-Student)</dc:creator>
  <cp:keywords/>
  <dc:description/>
  <cp:lastModifiedBy>Winkelman, Tanner J. (S&amp;T-Student)</cp:lastModifiedBy>
  <cp:revision>129</cp:revision>
  <dcterms:created xsi:type="dcterms:W3CDTF">2017-06-21T22:51:00Z</dcterms:created>
  <dcterms:modified xsi:type="dcterms:W3CDTF">2017-06-26T02:02:00Z</dcterms:modified>
</cp:coreProperties>
</file>